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C15F6" w:rsidRPr="00583D9F" w:rsidRDefault="00AC15F6" w:rsidP="00AC15F6">
      <w:pPr>
        <w:pStyle w:val="Titel"/>
        <w:spacing w:before="2"/>
        <w:rPr>
          <w:rFonts w:cstheme="majorHAnsi"/>
        </w:rPr>
      </w:pPr>
      <w:r w:rsidRPr="00583D9F">
        <w:rPr>
          <w:rFonts w:cstheme="majorHAnsi"/>
        </w:rPr>
        <w:t>Seminararbeit</w:t>
      </w:r>
    </w:p>
    <w:p w:rsidR="00AC15F6" w:rsidRPr="00583D9F" w:rsidRDefault="00592575" w:rsidP="00AC15F6">
      <w:pPr>
        <w:pStyle w:val="Titel"/>
        <w:spacing w:before="2"/>
        <w:rPr>
          <w:rFonts w:cstheme="majorHAnsi"/>
        </w:rPr>
      </w:pPr>
      <w:r>
        <w:rPr>
          <w:rFonts w:cstheme="majorHAnsi"/>
        </w:rPr>
        <w:t>Simon Egli</w:t>
      </w:r>
      <w:r w:rsidR="00AC15F6" w:rsidRPr="00583D9F">
        <w:rPr>
          <w:rFonts w:cstheme="majorHAnsi"/>
        </w:rPr>
        <w:t>, Thomas Junghans</w:t>
      </w:r>
    </w:p>
    <w:p w:rsidR="00AC15F6" w:rsidRPr="00583D9F" w:rsidRDefault="00AC15F6" w:rsidP="00AC15F6">
      <w:pPr>
        <w:pStyle w:val="Titel"/>
        <w:spacing w:before="2"/>
        <w:rPr>
          <w:rFonts w:cstheme="majorHAnsi"/>
        </w:rPr>
      </w:pPr>
    </w:p>
    <w:p w:rsidR="00AC15F6" w:rsidRPr="00583D9F" w:rsidRDefault="00592575" w:rsidP="00AC15F6">
      <w:pPr>
        <w:pStyle w:val="Titel"/>
        <w:spacing w:before="2"/>
        <w:rPr>
          <w:rFonts w:cstheme="majorHAnsi"/>
          <w:b/>
        </w:rPr>
      </w:pPr>
      <w:r>
        <w:rPr>
          <w:rFonts w:cstheme="majorHAnsi"/>
          <w:b/>
        </w:rPr>
        <w:t>Shopping List</w:t>
      </w:r>
    </w:p>
    <w:p w:rsidR="00AC15F6" w:rsidRPr="00583D9F" w:rsidRDefault="00EF15B7" w:rsidP="00AC15F6">
      <w:pPr>
        <w:pStyle w:val="Titel"/>
        <w:spacing w:before="2"/>
        <w:rPr>
          <w:rFonts w:cstheme="majorHAnsi"/>
        </w:rPr>
      </w:pPr>
      <w:r w:rsidRPr="00EF15B7">
        <w:rPr>
          <w:rFonts w:cstheme="majorHAnsi"/>
        </w:rPr>
        <w:t>Einkaufslisten online erstellen und verwalten</w:t>
      </w:r>
      <w:r w:rsidR="00AC15F6" w:rsidRPr="00583D9F">
        <w:rPr>
          <w:rFonts w:cstheme="majorHAnsi"/>
        </w:rPr>
        <w:t>.</w:t>
      </w: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rPr>
          <w:rFonts w:asciiTheme="majorHAnsi" w:hAnsiTheme="majorHAnsi" w:cstheme="majorHAnsi"/>
        </w:rPr>
      </w:pPr>
    </w:p>
    <w:p w:rsidR="00AC15F6" w:rsidRPr="00583D9F" w:rsidRDefault="00AC15F6" w:rsidP="00AC15F6">
      <w:pPr>
        <w:spacing w:line="276" w:lineRule="auto"/>
        <w:rPr>
          <w:rFonts w:asciiTheme="majorHAnsi" w:hAnsiTheme="majorHAnsi" w:cstheme="majorHAnsi"/>
          <w:color w:val="1F497D" w:themeColor="text2"/>
          <w:sz w:val="28"/>
          <w:szCs w:val="28"/>
        </w:rPr>
      </w:pPr>
      <w:r>
        <w:rPr>
          <w:rFonts w:asciiTheme="majorHAnsi" w:hAnsiTheme="majorHAnsi" w:cstheme="majorHAnsi"/>
          <w:color w:val="1F497D" w:themeColor="text2"/>
          <w:sz w:val="28"/>
          <w:szCs w:val="28"/>
        </w:rPr>
        <w:t xml:space="preserve">Datum: </w:t>
      </w:r>
      <w:r>
        <w:rPr>
          <w:rFonts w:asciiTheme="majorHAnsi" w:hAnsiTheme="majorHAnsi" w:cstheme="majorHAnsi"/>
          <w:color w:val="1F497D" w:themeColor="text2"/>
          <w:sz w:val="28"/>
          <w:szCs w:val="28"/>
        </w:rPr>
        <w:tab/>
      </w:r>
      <w:r>
        <w:rPr>
          <w:rFonts w:asciiTheme="majorHAnsi" w:hAnsiTheme="majorHAnsi" w:cstheme="majorHAnsi"/>
          <w:color w:val="1F497D" w:themeColor="text2"/>
          <w:sz w:val="28"/>
          <w:szCs w:val="28"/>
        </w:rPr>
        <w:tab/>
        <w:t>09.04.2010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Abgabedatum:</w:t>
      </w:r>
      <w:r w:rsidRPr="00583D9F">
        <w:rPr>
          <w:rFonts w:asciiTheme="majorHAnsi" w:hAnsiTheme="majorHAnsi" w:cstheme="majorHAnsi"/>
          <w:color w:val="1F497D" w:themeColor="text2"/>
          <w:sz w:val="28"/>
          <w:szCs w:val="28"/>
        </w:rPr>
        <w:tab/>
      </w:r>
      <w:r w:rsidR="00267A45">
        <w:rPr>
          <w:rFonts w:asciiTheme="majorHAnsi" w:hAnsiTheme="majorHAnsi" w:cstheme="majorHAnsi"/>
          <w:color w:val="1F497D" w:themeColor="text2"/>
          <w:sz w:val="28"/>
          <w:szCs w:val="28"/>
        </w:rPr>
        <w:t>07.07.</w:t>
      </w:r>
      <w:r w:rsidR="00EF15B7">
        <w:rPr>
          <w:rFonts w:asciiTheme="majorHAnsi" w:hAnsiTheme="majorHAnsi" w:cstheme="majorHAnsi"/>
          <w:color w:val="1F497D" w:themeColor="text2"/>
          <w:sz w:val="28"/>
          <w:szCs w:val="28"/>
        </w:rPr>
        <w:t>2010</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Studienjahr:</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3</w:t>
      </w:r>
      <w:r w:rsidR="00EF15B7">
        <w:rPr>
          <w:rFonts w:asciiTheme="majorHAnsi" w:hAnsiTheme="majorHAnsi" w:cstheme="majorHAnsi"/>
          <w:color w:val="1F497D" w:themeColor="text2"/>
          <w:sz w:val="28"/>
          <w:szCs w:val="28"/>
        </w:rPr>
        <w:t>/4</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Fach: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PHP und MySQL</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Schule: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t>Hochschule für Technik Zürich</w:t>
      </w:r>
    </w:p>
    <w:p w:rsidR="00AC15F6" w:rsidRPr="00583D9F" w:rsidRDefault="00AC15F6" w:rsidP="00AC15F6">
      <w:pPr>
        <w:spacing w:line="276" w:lineRule="auto"/>
        <w:rPr>
          <w:rFonts w:asciiTheme="majorHAnsi" w:hAnsiTheme="majorHAnsi" w:cstheme="majorHAnsi"/>
          <w:color w:val="1F497D" w:themeColor="text2"/>
          <w:sz w:val="28"/>
          <w:szCs w:val="28"/>
        </w:rPr>
      </w:pPr>
      <w:r w:rsidRPr="00583D9F">
        <w:rPr>
          <w:rFonts w:asciiTheme="majorHAnsi" w:hAnsiTheme="majorHAnsi" w:cstheme="majorHAnsi"/>
          <w:color w:val="1F497D" w:themeColor="text2"/>
          <w:sz w:val="28"/>
          <w:szCs w:val="28"/>
        </w:rPr>
        <w:t xml:space="preserve">Betreuer: </w:t>
      </w:r>
      <w:r w:rsidRPr="00583D9F">
        <w:rPr>
          <w:rFonts w:asciiTheme="majorHAnsi" w:hAnsiTheme="majorHAnsi" w:cstheme="majorHAnsi"/>
          <w:color w:val="1F497D" w:themeColor="text2"/>
          <w:sz w:val="28"/>
          <w:szCs w:val="28"/>
        </w:rPr>
        <w:tab/>
      </w:r>
      <w:r w:rsidRPr="00583D9F">
        <w:rPr>
          <w:rFonts w:asciiTheme="majorHAnsi" w:hAnsiTheme="majorHAnsi" w:cstheme="majorHAnsi"/>
          <w:color w:val="1F497D" w:themeColor="text2"/>
          <w:sz w:val="28"/>
          <w:szCs w:val="28"/>
        </w:rPr>
        <w:tab/>
      </w:r>
      <w:r w:rsidR="00EF15B7">
        <w:rPr>
          <w:rFonts w:asciiTheme="majorHAnsi" w:hAnsiTheme="majorHAnsi" w:cstheme="majorHAnsi"/>
          <w:color w:val="1F497D" w:themeColor="text2"/>
          <w:sz w:val="28"/>
          <w:szCs w:val="28"/>
        </w:rPr>
        <w:t>Matthias Bachmann</w:t>
      </w:r>
    </w:p>
    <w:p w:rsidR="00552E0F" w:rsidRDefault="00D15A29" w:rsidP="00D15A29">
      <w:pPr>
        <w:pStyle w:val="berschrift1"/>
      </w:pPr>
      <w:bookmarkStart w:id="0" w:name="_Toc135823913"/>
      <w:r>
        <w:t>Vorwort</w:t>
      </w:r>
      <w:bookmarkEnd w:id="0"/>
    </w:p>
    <w:p w:rsidR="00552E0F" w:rsidRDefault="00552E0F" w:rsidP="00552E0F">
      <w:r w:rsidRPr="004B717B">
        <w:rPr>
          <w:b/>
        </w:rPr>
        <w:t>[TODO]</w:t>
      </w:r>
      <w:r>
        <w:t xml:space="preserve"> Die Hochschule für Technik sieht für jedes Fach im 3. Studienjahr eine Seminararbeit im zeitlichen Rahmen von 50 Stunden vor. Im Fach „Anwendungen für Handhelds“ geht es darum eine Applikation oder eine Vertiefungsarbeit zum Thema zu machen. </w:t>
      </w:r>
    </w:p>
    <w:p w:rsidR="00552E0F" w:rsidRDefault="00552E0F" w:rsidP="00552E0F">
      <w:r>
        <w:t>Wir haben uns für die Entwicklung einer Webapplikation entschieden, die für Mobilgeräte optimiert ist. Das Endprodukt soll eine plattformunabhängige Mobilapplikation sein, welche Ausgangsorte (Restaurants, Clubs, Bar) in meiner Umgebung auflisten und auf einer Karte darstellen kann. Es soll auch möglich sein, einen fehlenden Ausgangsort hinzufügen oder einen bestehenden zu bewerten.</w:t>
      </w:r>
    </w:p>
    <w:p w:rsidR="00552E0F" w:rsidRPr="00552E0F" w:rsidRDefault="00552E0F" w:rsidP="00552E0F">
      <w:r>
        <w:t>Wir werden diesen Teil eventuell weglassen oder Dummydaten verwenden müssen, da im Moment unklar ist ob eine bestehende API für die Bewertung von Ausgangsorten vorhanden ist.</w:t>
      </w:r>
    </w:p>
    <w:p w:rsidR="00D15A29" w:rsidRPr="00552E0F" w:rsidRDefault="00552E0F" w:rsidP="00552E0F">
      <w:pPr>
        <w:pStyle w:val="berschrift1"/>
      </w:pPr>
      <w:bookmarkStart w:id="1" w:name="_Toc135823914"/>
      <w:r>
        <w:t>Management Summary</w:t>
      </w:r>
      <w:bookmarkEnd w:id="1"/>
    </w:p>
    <w:p w:rsidR="00AC15F6" w:rsidRPr="00AC15F6" w:rsidRDefault="00776605" w:rsidP="00AC15F6">
      <w:r>
        <w:t>Wird am Schluss gemacht</w:t>
      </w:r>
    </w:p>
    <w:sdt>
      <w:sdtPr>
        <w:rPr>
          <w:rFonts w:ascii="Georgia" w:eastAsia="Times New Roman" w:hAnsi="Georgia" w:cs="Times New Roman"/>
          <w:b w:val="0"/>
          <w:bCs w:val="0"/>
          <w:color w:val="auto"/>
          <w:sz w:val="22"/>
          <w:szCs w:val="20"/>
          <w:lang w:val="de-CH" w:eastAsia="de-DE"/>
        </w:rPr>
        <w:id w:val="16239671"/>
        <w:docPartObj>
          <w:docPartGallery w:val="Table of Contents"/>
          <w:docPartUnique/>
        </w:docPartObj>
      </w:sdtPr>
      <w:sdtContent>
        <w:p w:rsidR="00AC15F6" w:rsidRDefault="00AC15F6">
          <w:pPr>
            <w:pStyle w:val="Inhaltsverzeichnisberschrift"/>
          </w:pPr>
          <w:r>
            <w:t>Inhaltsverzeichnis</w:t>
          </w:r>
        </w:p>
        <w:p w:rsidR="00D067D4" w:rsidRDefault="00F35927">
          <w:pPr>
            <w:pStyle w:val="Verzeichnis1"/>
            <w:tabs>
              <w:tab w:val="right" w:leader="dot" w:pos="9736"/>
            </w:tabs>
            <w:rPr>
              <w:rFonts w:asciiTheme="minorHAnsi" w:eastAsiaTheme="minorEastAsia" w:hAnsiTheme="minorHAnsi" w:cstheme="minorBidi"/>
              <w:noProof/>
              <w:sz w:val="24"/>
              <w:szCs w:val="24"/>
              <w:lang w:val="en-US"/>
            </w:rPr>
          </w:pPr>
          <w:r>
            <w:rPr>
              <w:lang w:val="de-DE"/>
            </w:rPr>
            <w:fldChar w:fldCharType="begin"/>
          </w:r>
          <w:r w:rsidR="00AC15F6">
            <w:rPr>
              <w:lang w:val="de-DE"/>
            </w:rPr>
            <w:instrText xml:space="preserve"> TOC \o "1-3" \h \z \u </w:instrText>
          </w:r>
          <w:r>
            <w:rPr>
              <w:lang w:val="de-DE"/>
            </w:rPr>
            <w:fldChar w:fldCharType="separate"/>
          </w:r>
          <w:r w:rsidR="00D067D4">
            <w:rPr>
              <w:noProof/>
            </w:rPr>
            <w:t>Vorwort</w:t>
          </w:r>
          <w:r w:rsidR="00D067D4">
            <w:rPr>
              <w:noProof/>
            </w:rPr>
            <w:tab/>
          </w:r>
          <w:r>
            <w:rPr>
              <w:noProof/>
            </w:rPr>
            <w:fldChar w:fldCharType="begin"/>
          </w:r>
          <w:r w:rsidR="00D067D4">
            <w:rPr>
              <w:noProof/>
            </w:rPr>
            <w:instrText xml:space="preserve"> PAGEREF _Toc135823913 \h </w:instrText>
          </w:r>
          <w:r w:rsidR="009E5636">
            <w:rPr>
              <w:noProof/>
            </w:rPr>
          </w:r>
          <w:r>
            <w:rPr>
              <w:noProof/>
            </w:rPr>
            <w:fldChar w:fldCharType="separate"/>
          </w:r>
          <w:r w:rsidR="00D067D4">
            <w:rPr>
              <w:noProof/>
            </w:rPr>
            <w:t>2</w:t>
          </w:r>
          <w:r>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Management Summary</w:t>
          </w:r>
          <w:r>
            <w:rPr>
              <w:noProof/>
            </w:rPr>
            <w:tab/>
          </w:r>
          <w:r w:rsidR="00F35927">
            <w:rPr>
              <w:noProof/>
            </w:rPr>
            <w:fldChar w:fldCharType="begin"/>
          </w:r>
          <w:r>
            <w:rPr>
              <w:noProof/>
            </w:rPr>
            <w:instrText xml:space="preserve"> PAGEREF _Toc135823914 \h </w:instrText>
          </w:r>
          <w:r w:rsidR="009E5636">
            <w:rPr>
              <w:noProof/>
            </w:rPr>
          </w:r>
          <w:r w:rsidR="00F35927">
            <w:rPr>
              <w:noProof/>
            </w:rPr>
            <w:fldChar w:fldCharType="separate"/>
          </w:r>
          <w:r>
            <w:rPr>
              <w:noProof/>
            </w:rPr>
            <w:t>2</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Aufgabenstellung</w:t>
          </w:r>
          <w:r>
            <w:rPr>
              <w:noProof/>
            </w:rPr>
            <w:tab/>
          </w:r>
          <w:r w:rsidR="00F35927">
            <w:rPr>
              <w:noProof/>
            </w:rPr>
            <w:fldChar w:fldCharType="begin"/>
          </w:r>
          <w:r>
            <w:rPr>
              <w:noProof/>
            </w:rPr>
            <w:instrText xml:space="preserve"> PAGEREF _Toc135823915 \h </w:instrText>
          </w:r>
          <w:r w:rsidR="009E5636">
            <w:rPr>
              <w:noProof/>
            </w:rPr>
          </w:r>
          <w:r w:rsidR="00F35927">
            <w:rPr>
              <w:noProof/>
            </w:rPr>
            <w:fldChar w:fldCharType="separate"/>
          </w:r>
          <w:r>
            <w:rPr>
              <w:noProof/>
            </w:rPr>
            <w:t>3</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Pflichtenheft</w:t>
          </w:r>
          <w:r>
            <w:rPr>
              <w:noProof/>
            </w:rPr>
            <w:tab/>
          </w:r>
          <w:r w:rsidR="00F35927">
            <w:rPr>
              <w:noProof/>
            </w:rPr>
            <w:fldChar w:fldCharType="begin"/>
          </w:r>
          <w:r>
            <w:rPr>
              <w:noProof/>
            </w:rPr>
            <w:instrText xml:space="preserve"> PAGEREF _Toc135823916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Use Cases</w:t>
          </w:r>
          <w:r>
            <w:rPr>
              <w:noProof/>
            </w:rPr>
            <w:tab/>
          </w:r>
          <w:r w:rsidR="00F35927">
            <w:rPr>
              <w:noProof/>
            </w:rPr>
            <w:fldChar w:fldCharType="begin"/>
          </w:r>
          <w:r>
            <w:rPr>
              <w:noProof/>
            </w:rPr>
            <w:instrText xml:space="preserve"> PAGEREF _Toc135823917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Use Case 1</w:t>
          </w:r>
          <w:r>
            <w:rPr>
              <w:noProof/>
            </w:rPr>
            <w:tab/>
          </w:r>
          <w:r w:rsidR="00F35927">
            <w:rPr>
              <w:noProof/>
            </w:rPr>
            <w:fldChar w:fldCharType="begin"/>
          </w:r>
          <w:r>
            <w:rPr>
              <w:noProof/>
            </w:rPr>
            <w:instrText xml:space="preserve"> PAGEREF _Toc135823918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Kriterien</w:t>
          </w:r>
          <w:r>
            <w:rPr>
              <w:noProof/>
            </w:rPr>
            <w:tab/>
          </w:r>
          <w:r w:rsidR="00F35927">
            <w:rPr>
              <w:noProof/>
            </w:rPr>
            <w:fldChar w:fldCharType="begin"/>
          </w:r>
          <w:r>
            <w:rPr>
              <w:noProof/>
            </w:rPr>
            <w:instrText xml:space="preserve"> PAGEREF _Toc135823919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Muss</w:t>
          </w:r>
          <w:r>
            <w:rPr>
              <w:noProof/>
            </w:rPr>
            <w:tab/>
          </w:r>
          <w:r w:rsidR="00F35927">
            <w:rPr>
              <w:noProof/>
            </w:rPr>
            <w:fldChar w:fldCharType="begin"/>
          </w:r>
          <w:r>
            <w:rPr>
              <w:noProof/>
            </w:rPr>
            <w:instrText xml:space="preserve"> PAGEREF _Toc135823920 \h </w:instrText>
          </w:r>
          <w:r w:rsidR="009E5636">
            <w:rPr>
              <w:noProof/>
            </w:rPr>
          </w:r>
          <w:r w:rsidR="00F35927">
            <w:rPr>
              <w:noProof/>
            </w:rPr>
            <w:fldChar w:fldCharType="separate"/>
          </w:r>
          <w:r>
            <w:rPr>
              <w:noProof/>
            </w:rPr>
            <w:t>4</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Soll</w:t>
          </w:r>
          <w:r>
            <w:rPr>
              <w:noProof/>
            </w:rPr>
            <w:tab/>
          </w:r>
          <w:r w:rsidR="00F35927">
            <w:rPr>
              <w:noProof/>
            </w:rPr>
            <w:fldChar w:fldCharType="begin"/>
          </w:r>
          <w:r>
            <w:rPr>
              <w:noProof/>
            </w:rPr>
            <w:instrText xml:space="preserve"> PAGEREF _Toc135823921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Kann</w:t>
          </w:r>
          <w:r>
            <w:rPr>
              <w:noProof/>
            </w:rPr>
            <w:tab/>
          </w:r>
          <w:r w:rsidR="00F35927">
            <w:rPr>
              <w:noProof/>
            </w:rPr>
            <w:fldChar w:fldCharType="begin"/>
          </w:r>
          <w:r>
            <w:rPr>
              <w:noProof/>
            </w:rPr>
            <w:instrText xml:space="preserve"> PAGEREF _Toc135823922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Abgrenzung</w:t>
          </w:r>
          <w:r>
            <w:rPr>
              <w:noProof/>
            </w:rPr>
            <w:tab/>
          </w:r>
          <w:r w:rsidR="00F35927">
            <w:rPr>
              <w:noProof/>
            </w:rPr>
            <w:fldChar w:fldCharType="begin"/>
          </w:r>
          <w:r>
            <w:rPr>
              <w:noProof/>
            </w:rPr>
            <w:instrText xml:space="preserve"> PAGEREF _Toc135823923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Planung</w:t>
          </w:r>
          <w:r>
            <w:rPr>
              <w:noProof/>
            </w:rPr>
            <w:tab/>
          </w:r>
          <w:r w:rsidR="00F35927">
            <w:rPr>
              <w:noProof/>
            </w:rPr>
            <w:fldChar w:fldCharType="begin"/>
          </w:r>
          <w:r>
            <w:rPr>
              <w:noProof/>
            </w:rPr>
            <w:instrText xml:space="preserve"> PAGEREF _Toc135823924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Milestones</w:t>
          </w:r>
          <w:r>
            <w:rPr>
              <w:noProof/>
            </w:rPr>
            <w:tab/>
          </w:r>
          <w:r w:rsidR="00F35927">
            <w:rPr>
              <w:noProof/>
            </w:rPr>
            <w:fldChar w:fldCharType="begin"/>
          </w:r>
          <w:r>
            <w:rPr>
              <w:noProof/>
            </w:rPr>
            <w:instrText xml:space="preserve"> PAGEREF _Toc135823925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Aufwandschätzung und effektiv aufgewendete Zeit</w:t>
          </w:r>
          <w:r>
            <w:rPr>
              <w:noProof/>
            </w:rPr>
            <w:tab/>
          </w:r>
          <w:r w:rsidR="00F35927">
            <w:rPr>
              <w:noProof/>
            </w:rPr>
            <w:fldChar w:fldCharType="begin"/>
          </w:r>
          <w:r>
            <w:rPr>
              <w:noProof/>
            </w:rPr>
            <w:instrText xml:space="preserve"> PAGEREF _Toc135823926 \h </w:instrText>
          </w:r>
          <w:r w:rsidR="009E5636">
            <w:rPr>
              <w:noProof/>
            </w:rPr>
          </w:r>
          <w:r w:rsidR="00F35927">
            <w:rPr>
              <w:noProof/>
            </w:rPr>
            <w:fldChar w:fldCharType="separate"/>
          </w:r>
          <w:r>
            <w:rPr>
              <w:noProof/>
            </w:rPr>
            <w:t>5</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Scrum</w:t>
          </w:r>
          <w:r>
            <w:rPr>
              <w:noProof/>
            </w:rPr>
            <w:tab/>
          </w:r>
          <w:r w:rsidR="00F35927">
            <w:rPr>
              <w:noProof/>
            </w:rPr>
            <w:fldChar w:fldCharType="begin"/>
          </w:r>
          <w:r>
            <w:rPr>
              <w:noProof/>
            </w:rPr>
            <w:instrText xml:space="preserve"> PAGEREF _Toc135823927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Stories</w:t>
          </w:r>
          <w:r>
            <w:rPr>
              <w:noProof/>
            </w:rPr>
            <w:tab/>
          </w:r>
          <w:r w:rsidR="00F35927">
            <w:rPr>
              <w:noProof/>
            </w:rPr>
            <w:fldChar w:fldCharType="begin"/>
          </w:r>
          <w:r>
            <w:rPr>
              <w:noProof/>
            </w:rPr>
            <w:instrText xml:space="preserve"> PAGEREF _Toc135823928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User Roles</w:t>
          </w:r>
          <w:r>
            <w:rPr>
              <w:noProof/>
            </w:rPr>
            <w:tab/>
          </w:r>
          <w:r w:rsidR="00F35927">
            <w:rPr>
              <w:noProof/>
            </w:rPr>
            <w:fldChar w:fldCharType="begin"/>
          </w:r>
          <w:r>
            <w:rPr>
              <w:noProof/>
            </w:rPr>
            <w:instrText xml:space="preserve"> PAGEREF _Toc135823929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Definition of Done</w:t>
          </w:r>
          <w:r>
            <w:rPr>
              <w:noProof/>
            </w:rPr>
            <w:tab/>
          </w:r>
          <w:r w:rsidR="00F35927">
            <w:rPr>
              <w:noProof/>
            </w:rPr>
            <w:fldChar w:fldCharType="begin"/>
          </w:r>
          <w:r>
            <w:rPr>
              <w:noProof/>
            </w:rPr>
            <w:instrText xml:space="preserve"> PAGEREF _Toc135823930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Sprint Definition</w:t>
          </w:r>
          <w:r>
            <w:rPr>
              <w:noProof/>
            </w:rPr>
            <w:tab/>
          </w:r>
          <w:r w:rsidR="00F35927">
            <w:rPr>
              <w:noProof/>
            </w:rPr>
            <w:fldChar w:fldCharType="begin"/>
          </w:r>
          <w:r>
            <w:rPr>
              <w:noProof/>
            </w:rPr>
            <w:instrText xml:space="preserve"> PAGEREF _Toc135823931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Umsetzung</w:t>
          </w:r>
          <w:r>
            <w:rPr>
              <w:noProof/>
            </w:rPr>
            <w:tab/>
          </w:r>
          <w:r w:rsidR="00F35927">
            <w:rPr>
              <w:noProof/>
            </w:rPr>
            <w:fldChar w:fldCharType="begin"/>
          </w:r>
          <w:r>
            <w:rPr>
              <w:noProof/>
            </w:rPr>
            <w:instrText xml:space="preserve"> PAGEREF _Toc135823932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Tools</w:t>
          </w:r>
          <w:r>
            <w:rPr>
              <w:noProof/>
            </w:rPr>
            <w:tab/>
          </w:r>
          <w:r w:rsidR="00F35927">
            <w:rPr>
              <w:noProof/>
            </w:rPr>
            <w:fldChar w:fldCharType="begin"/>
          </w:r>
          <w:r>
            <w:rPr>
              <w:noProof/>
            </w:rPr>
            <w:instrText xml:space="preserve"> PAGEREF _Toc135823933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Übersicht</w:t>
          </w:r>
          <w:r>
            <w:rPr>
              <w:noProof/>
            </w:rPr>
            <w:tab/>
          </w:r>
          <w:r w:rsidR="00F35927">
            <w:rPr>
              <w:noProof/>
            </w:rPr>
            <w:fldChar w:fldCharType="begin"/>
          </w:r>
          <w:r>
            <w:rPr>
              <w:noProof/>
            </w:rPr>
            <w:instrText xml:space="preserve"> PAGEREF _Toc135823934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Collaboration</w:t>
          </w:r>
          <w:r>
            <w:rPr>
              <w:noProof/>
            </w:rPr>
            <w:tab/>
          </w:r>
          <w:r w:rsidR="00F35927">
            <w:rPr>
              <w:noProof/>
            </w:rPr>
            <w:fldChar w:fldCharType="begin"/>
          </w:r>
          <w:r>
            <w:rPr>
              <w:noProof/>
            </w:rPr>
            <w:instrText xml:space="preserve"> PAGEREF _Toc135823935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Kommunication</w:t>
          </w:r>
          <w:r>
            <w:rPr>
              <w:noProof/>
            </w:rPr>
            <w:tab/>
          </w:r>
          <w:r w:rsidR="00F35927">
            <w:rPr>
              <w:noProof/>
            </w:rPr>
            <w:fldChar w:fldCharType="begin"/>
          </w:r>
          <w:r>
            <w:rPr>
              <w:noProof/>
            </w:rPr>
            <w:instrText xml:space="preserve"> PAGEREF _Toc135823936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Applikationsentwicklung</w:t>
          </w:r>
          <w:r>
            <w:rPr>
              <w:noProof/>
            </w:rPr>
            <w:tab/>
          </w:r>
          <w:r w:rsidR="00F35927">
            <w:rPr>
              <w:noProof/>
            </w:rPr>
            <w:fldChar w:fldCharType="begin"/>
          </w:r>
          <w:r>
            <w:rPr>
              <w:noProof/>
            </w:rPr>
            <w:instrText xml:space="preserve"> PAGEREF _Toc135823937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Testing</w:t>
          </w:r>
          <w:r>
            <w:rPr>
              <w:noProof/>
            </w:rPr>
            <w:tab/>
          </w:r>
          <w:r w:rsidR="00F35927">
            <w:rPr>
              <w:noProof/>
            </w:rPr>
            <w:fldChar w:fldCharType="begin"/>
          </w:r>
          <w:r>
            <w:rPr>
              <w:noProof/>
            </w:rPr>
            <w:instrText xml:space="preserve"> PAGEREF _Toc135823938 \h </w:instrText>
          </w:r>
          <w:r w:rsidR="009E5636">
            <w:rPr>
              <w:noProof/>
            </w:rPr>
          </w:r>
          <w:r w:rsidR="00F35927">
            <w:rPr>
              <w:noProof/>
            </w:rPr>
            <w:fldChar w:fldCharType="separate"/>
          </w:r>
          <w:r>
            <w:rPr>
              <w:noProof/>
            </w:rPr>
            <w:t>6</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Versionkontrolle – Google Code</w:t>
          </w:r>
          <w:r>
            <w:rPr>
              <w:noProof/>
            </w:rPr>
            <w:tab/>
          </w:r>
          <w:r w:rsidR="00F35927">
            <w:rPr>
              <w:noProof/>
            </w:rPr>
            <w:fldChar w:fldCharType="begin"/>
          </w:r>
          <w:r>
            <w:rPr>
              <w:noProof/>
            </w:rPr>
            <w:instrText xml:space="preserve"> PAGEREF _Toc135823939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Hosting</w:t>
          </w:r>
          <w:r>
            <w:rPr>
              <w:noProof/>
            </w:rPr>
            <w:tab/>
          </w:r>
          <w:r w:rsidR="00F35927">
            <w:rPr>
              <w:noProof/>
            </w:rPr>
            <w:fldChar w:fldCharType="begin"/>
          </w:r>
          <w:r>
            <w:rPr>
              <w:noProof/>
            </w:rPr>
            <w:instrText xml:space="preserve"> PAGEREF _Toc135823940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Probleme</w:t>
          </w:r>
          <w:r>
            <w:rPr>
              <w:noProof/>
            </w:rPr>
            <w:tab/>
          </w:r>
          <w:r w:rsidR="00F35927">
            <w:rPr>
              <w:noProof/>
            </w:rPr>
            <w:fldChar w:fldCharType="begin"/>
          </w:r>
          <w:r>
            <w:rPr>
              <w:noProof/>
            </w:rPr>
            <w:instrText xml:space="preserve"> PAGEREF _Toc135823941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Software-Archtiktur</w:t>
          </w:r>
          <w:r>
            <w:rPr>
              <w:noProof/>
            </w:rPr>
            <w:tab/>
          </w:r>
          <w:r w:rsidR="00F35927">
            <w:rPr>
              <w:noProof/>
            </w:rPr>
            <w:fldChar w:fldCharType="begin"/>
          </w:r>
          <w:r>
            <w:rPr>
              <w:noProof/>
            </w:rPr>
            <w:instrText xml:space="preserve"> PAGEREF _Toc135823942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Kompoenentendiagramm</w:t>
          </w:r>
          <w:r>
            <w:rPr>
              <w:noProof/>
            </w:rPr>
            <w:tab/>
          </w:r>
          <w:r w:rsidR="00F35927">
            <w:rPr>
              <w:noProof/>
            </w:rPr>
            <w:fldChar w:fldCharType="begin"/>
          </w:r>
          <w:r>
            <w:rPr>
              <w:noProof/>
            </w:rPr>
            <w:instrText xml:space="preserve"> PAGEREF _Toc135823943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Klassendiagram</w:t>
          </w:r>
          <w:r>
            <w:rPr>
              <w:noProof/>
            </w:rPr>
            <w:tab/>
          </w:r>
          <w:r w:rsidR="00F35927">
            <w:rPr>
              <w:noProof/>
            </w:rPr>
            <w:fldChar w:fldCharType="begin"/>
          </w:r>
          <w:r>
            <w:rPr>
              <w:noProof/>
            </w:rPr>
            <w:instrText xml:space="preserve"> PAGEREF _Toc135823944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ER Diagramm</w:t>
          </w:r>
          <w:r>
            <w:rPr>
              <w:noProof/>
            </w:rPr>
            <w:tab/>
          </w:r>
          <w:r w:rsidR="00F35927">
            <w:rPr>
              <w:noProof/>
            </w:rPr>
            <w:fldChar w:fldCharType="begin"/>
          </w:r>
          <w:r>
            <w:rPr>
              <w:noProof/>
            </w:rPr>
            <w:instrText xml:space="preserve"> PAGEREF _Toc135823945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GUIs</w:t>
          </w:r>
          <w:r>
            <w:rPr>
              <w:noProof/>
            </w:rPr>
            <w:tab/>
          </w:r>
          <w:r w:rsidR="00F35927">
            <w:rPr>
              <w:noProof/>
            </w:rPr>
            <w:fldChar w:fldCharType="begin"/>
          </w:r>
          <w:r>
            <w:rPr>
              <w:noProof/>
            </w:rPr>
            <w:instrText xml:space="preserve"> PAGEREF _Toc135823946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Tests</w:t>
          </w:r>
          <w:r>
            <w:rPr>
              <w:noProof/>
            </w:rPr>
            <w:tab/>
          </w:r>
          <w:r w:rsidR="00F35927">
            <w:rPr>
              <w:noProof/>
            </w:rPr>
            <w:fldChar w:fldCharType="begin"/>
          </w:r>
          <w:r>
            <w:rPr>
              <w:noProof/>
            </w:rPr>
            <w:instrText xml:space="preserve"> PAGEREF _Toc135823947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Unit Tests</w:t>
          </w:r>
          <w:r>
            <w:rPr>
              <w:noProof/>
            </w:rPr>
            <w:tab/>
          </w:r>
          <w:r w:rsidR="00F35927">
            <w:rPr>
              <w:noProof/>
            </w:rPr>
            <w:fldChar w:fldCharType="begin"/>
          </w:r>
          <w:r>
            <w:rPr>
              <w:noProof/>
            </w:rPr>
            <w:instrText xml:space="preserve"> PAGEREF _Toc135823948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2"/>
            <w:tabs>
              <w:tab w:val="right" w:leader="dot" w:pos="9736"/>
            </w:tabs>
            <w:rPr>
              <w:rFonts w:asciiTheme="minorHAnsi" w:eastAsiaTheme="minorEastAsia" w:hAnsiTheme="minorHAnsi" w:cstheme="minorBidi"/>
              <w:noProof/>
              <w:sz w:val="24"/>
              <w:szCs w:val="24"/>
              <w:lang w:val="en-US"/>
            </w:rPr>
          </w:pPr>
          <w:r>
            <w:rPr>
              <w:noProof/>
            </w:rPr>
            <w:t>Selenium</w:t>
          </w:r>
          <w:r>
            <w:rPr>
              <w:noProof/>
            </w:rPr>
            <w:tab/>
          </w:r>
          <w:r w:rsidR="00F35927">
            <w:rPr>
              <w:noProof/>
            </w:rPr>
            <w:fldChar w:fldCharType="begin"/>
          </w:r>
          <w:r>
            <w:rPr>
              <w:noProof/>
            </w:rPr>
            <w:instrText xml:space="preserve"> PAGEREF _Toc135823949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Probleme</w:t>
          </w:r>
          <w:r>
            <w:rPr>
              <w:noProof/>
            </w:rPr>
            <w:tab/>
          </w:r>
          <w:r w:rsidR="00F35927">
            <w:rPr>
              <w:noProof/>
            </w:rPr>
            <w:fldChar w:fldCharType="begin"/>
          </w:r>
          <w:r>
            <w:rPr>
              <w:noProof/>
            </w:rPr>
            <w:instrText xml:space="preserve"> PAGEREF _Toc135823950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Learnings</w:t>
          </w:r>
          <w:r>
            <w:rPr>
              <w:noProof/>
            </w:rPr>
            <w:tab/>
          </w:r>
          <w:r w:rsidR="00F35927">
            <w:rPr>
              <w:noProof/>
            </w:rPr>
            <w:fldChar w:fldCharType="begin"/>
          </w:r>
          <w:r>
            <w:rPr>
              <w:noProof/>
            </w:rPr>
            <w:instrText xml:space="preserve"> PAGEREF _Toc135823951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3"/>
            <w:tabs>
              <w:tab w:val="right" w:leader="dot" w:pos="9736"/>
            </w:tabs>
            <w:rPr>
              <w:rFonts w:asciiTheme="minorHAnsi" w:eastAsiaTheme="minorEastAsia" w:hAnsiTheme="minorHAnsi" w:cstheme="minorBidi"/>
              <w:noProof/>
              <w:sz w:val="24"/>
              <w:szCs w:val="24"/>
              <w:lang w:val="en-US"/>
            </w:rPr>
          </w:pPr>
          <w:r>
            <w:rPr>
              <w:noProof/>
            </w:rPr>
            <w:t>AJAX mit PHP und JSON</w:t>
          </w:r>
          <w:r>
            <w:rPr>
              <w:noProof/>
            </w:rPr>
            <w:tab/>
          </w:r>
          <w:r w:rsidR="00F35927">
            <w:rPr>
              <w:noProof/>
            </w:rPr>
            <w:fldChar w:fldCharType="begin"/>
          </w:r>
          <w:r>
            <w:rPr>
              <w:noProof/>
            </w:rPr>
            <w:instrText xml:space="preserve"> PAGEREF _Toc135823952 \h </w:instrText>
          </w:r>
          <w:r w:rsidR="009E5636">
            <w:rPr>
              <w:noProof/>
            </w:rPr>
          </w:r>
          <w:r w:rsidR="00F35927">
            <w:rPr>
              <w:noProof/>
            </w:rPr>
            <w:fldChar w:fldCharType="separate"/>
          </w:r>
          <w:r>
            <w:rPr>
              <w:noProof/>
            </w:rPr>
            <w:t>7</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Glossar</w:t>
          </w:r>
          <w:r>
            <w:rPr>
              <w:noProof/>
            </w:rPr>
            <w:tab/>
          </w:r>
          <w:r w:rsidR="00F35927">
            <w:rPr>
              <w:noProof/>
            </w:rPr>
            <w:fldChar w:fldCharType="begin"/>
          </w:r>
          <w:r>
            <w:rPr>
              <w:noProof/>
            </w:rPr>
            <w:instrText xml:space="preserve"> PAGEREF _Toc135823953 \h </w:instrText>
          </w:r>
          <w:r w:rsidR="009E5636">
            <w:rPr>
              <w:noProof/>
            </w:rPr>
          </w:r>
          <w:r w:rsidR="00F35927">
            <w:rPr>
              <w:noProof/>
            </w:rPr>
            <w:fldChar w:fldCharType="separate"/>
          </w:r>
          <w:r>
            <w:rPr>
              <w:noProof/>
            </w:rPr>
            <w:t>8</w:t>
          </w:r>
          <w:r w:rsidR="00F35927">
            <w:rPr>
              <w:noProof/>
            </w:rPr>
            <w:fldChar w:fldCharType="end"/>
          </w:r>
        </w:p>
        <w:p w:rsidR="00D067D4" w:rsidRDefault="00D067D4">
          <w:pPr>
            <w:pStyle w:val="Verzeichnis1"/>
            <w:tabs>
              <w:tab w:val="right" w:leader="dot" w:pos="9736"/>
            </w:tabs>
            <w:rPr>
              <w:rFonts w:asciiTheme="minorHAnsi" w:eastAsiaTheme="minorEastAsia" w:hAnsiTheme="minorHAnsi" w:cstheme="minorBidi"/>
              <w:noProof/>
              <w:sz w:val="24"/>
              <w:szCs w:val="24"/>
              <w:lang w:val="en-US"/>
            </w:rPr>
          </w:pPr>
          <w:r>
            <w:rPr>
              <w:noProof/>
            </w:rPr>
            <w:t>Quellenverzeichnis</w:t>
          </w:r>
          <w:r>
            <w:rPr>
              <w:noProof/>
            </w:rPr>
            <w:tab/>
          </w:r>
          <w:r w:rsidR="00F35927">
            <w:rPr>
              <w:noProof/>
            </w:rPr>
            <w:fldChar w:fldCharType="begin"/>
          </w:r>
          <w:r>
            <w:rPr>
              <w:noProof/>
            </w:rPr>
            <w:instrText xml:space="preserve"> PAGEREF _Toc135823954 \h </w:instrText>
          </w:r>
          <w:r w:rsidR="009E5636">
            <w:rPr>
              <w:noProof/>
            </w:rPr>
          </w:r>
          <w:r w:rsidR="00F35927">
            <w:rPr>
              <w:noProof/>
            </w:rPr>
            <w:fldChar w:fldCharType="separate"/>
          </w:r>
          <w:r>
            <w:rPr>
              <w:noProof/>
            </w:rPr>
            <w:t>8</w:t>
          </w:r>
          <w:r w:rsidR="00F35927">
            <w:rPr>
              <w:noProof/>
            </w:rPr>
            <w:fldChar w:fldCharType="end"/>
          </w:r>
        </w:p>
        <w:p w:rsidR="00AC15F6" w:rsidRDefault="00F35927">
          <w:pPr>
            <w:rPr>
              <w:lang w:val="de-DE"/>
            </w:rPr>
          </w:pPr>
          <w:r>
            <w:rPr>
              <w:lang w:val="de-DE"/>
            </w:rPr>
            <w:fldChar w:fldCharType="end"/>
          </w:r>
        </w:p>
      </w:sdtContent>
    </w:sdt>
    <w:p w:rsidR="00AC15F6" w:rsidRPr="00AC15F6" w:rsidRDefault="00AC15F6" w:rsidP="00AC15F6"/>
    <w:p w:rsidR="00C563C8" w:rsidRDefault="00D15A29" w:rsidP="00D15A29">
      <w:pPr>
        <w:pStyle w:val="berschrift1"/>
      </w:pPr>
      <w:bookmarkStart w:id="2" w:name="_Toc135823915"/>
      <w:commentRangeStart w:id="3"/>
      <w:r>
        <w:t>Aufgabenstellung</w:t>
      </w:r>
      <w:bookmarkEnd w:id="2"/>
      <w:commentRangeEnd w:id="3"/>
      <w:r w:rsidR="00C563C8">
        <w:rPr>
          <w:rStyle w:val="Kommentarzeichen"/>
          <w:rFonts w:ascii="Georgia" w:eastAsia="Times New Roman" w:hAnsi="Georgia" w:cs="Times New Roman"/>
          <w:b w:val="0"/>
          <w:bCs w:val="0"/>
          <w:vanish/>
          <w:color w:val="auto"/>
        </w:rPr>
        <w:commentReference w:id="3"/>
      </w:r>
    </w:p>
    <w:p w:rsidR="00C563C8" w:rsidRDefault="00C563C8" w:rsidP="00C563C8">
      <w:r>
        <w:t>Es folgt ein Auszug der wichtigsten Punkte aus dem Reglement für Seminararbeiten der HSZ-T.</w:t>
      </w:r>
    </w:p>
    <w:p w:rsidR="00C563C8" w:rsidRDefault="00C563C8" w:rsidP="00C563C8">
      <w:pPr>
        <w:pStyle w:val="Zitat"/>
        <w:rPr>
          <w:lang w:eastAsia="en-US"/>
        </w:rPr>
      </w:pPr>
    </w:p>
    <w:p w:rsidR="00C563C8" w:rsidRDefault="00C563C8" w:rsidP="00C563C8">
      <w:pPr>
        <w:pStyle w:val="Zitat"/>
        <w:rPr>
          <w:lang w:eastAsia="en-US"/>
        </w:rPr>
      </w:pPr>
      <w:r>
        <w:rPr>
          <w:lang w:eastAsia="en-US"/>
        </w:rPr>
        <w:t>„Der Aufwand des einzelnen Studierenden für die Bearbeitung der Seminararbeit selber</w:t>
      </w:r>
    </w:p>
    <w:p w:rsidR="00C563C8" w:rsidRDefault="00C563C8" w:rsidP="00C563C8">
      <w:pPr>
        <w:pStyle w:val="Zitat"/>
        <w:rPr>
          <w:lang w:eastAsia="en-US"/>
        </w:rPr>
      </w:pPr>
      <w:r>
        <w:rPr>
          <w:lang w:eastAsia="en-US"/>
        </w:rPr>
        <w:t>soll ca. 50 Stunden betragen.</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in Form eines kurzen technischen Berichtes auf Papier (A4, weiss, einseitig</w:t>
      </w:r>
    </w:p>
    <w:p w:rsidR="00C563C8" w:rsidRDefault="00C563C8" w:rsidP="00C563C8">
      <w:pPr>
        <w:pStyle w:val="Zitat"/>
        <w:rPr>
          <w:lang w:eastAsia="en-US"/>
        </w:rPr>
      </w:pPr>
      <w:r>
        <w:rPr>
          <w:lang w:eastAsia="en-US"/>
        </w:rPr>
        <w:t>bedruckt) abgegeben. Die Sprache ist Hochdeutsch, bei Zustimmung durch den</w:t>
      </w:r>
    </w:p>
    <w:p w:rsidR="00C563C8" w:rsidRDefault="00C563C8" w:rsidP="00C563C8">
      <w:pPr>
        <w:pStyle w:val="Zitat"/>
        <w:rPr>
          <w:lang w:eastAsia="en-US"/>
        </w:rPr>
      </w:pPr>
      <w:r>
        <w:rPr>
          <w:lang w:eastAsia="en-US"/>
        </w:rPr>
        <w:t>Betreuer kann die Arbeit auch in Englisch verfasst werden. Zusätzlich werden die Arbeit</w:t>
      </w:r>
    </w:p>
    <w:p w:rsidR="00C563C8" w:rsidRDefault="00C563C8" w:rsidP="00C563C8">
      <w:pPr>
        <w:pStyle w:val="Zitat"/>
        <w:rPr>
          <w:lang w:eastAsia="en-US"/>
        </w:rPr>
      </w:pPr>
      <w:r>
        <w:rPr>
          <w:lang w:eastAsia="en-US"/>
        </w:rPr>
        <w:t>als PDF-File und die erstellten weiteren Arbeitsergebnisse auf einem geeigneten</w:t>
      </w:r>
    </w:p>
    <w:p w:rsidR="00C563C8" w:rsidRDefault="00C563C8" w:rsidP="00C563C8">
      <w:pPr>
        <w:pStyle w:val="Zitat"/>
        <w:rPr>
          <w:lang w:eastAsia="en-US"/>
        </w:rPr>
      </w:pPr>
      <w:r>
        <w:rPr>
          <w:lang w:eastAsia="en-US"/>
        </w:rPr>
        <w:t>Medium abgegeben (vgl. auch Richtlinie zum erfolgreichen Verfassen einer Diplomarbeit).</w:t>
      </w:r>
    </w:p>
    <w:p w:rsidR="00C563C8" w:rsidRDefault="00C563C8" w:rsidP="00C563C8">
      <w:pPr>
        <w:rPr>
          <w:rFonts w:ascii="Arial" w:hAnsi="Arial" w:cs="Arial"/>
          <w:szCs w:val="22"/>
          <w:lang w:eastAsia="en-US"/>
        </w:rPr>
      </w:pPr>
    </w:p>
    <w:p w:rsidR="00C563C8" w:rsidRDefault="00C563C8" w:rsidP="00C563C8">
      <w:pPr>
        <w:pStyle w:val="Zitat"/>
        <w:rPr>
          <w:lang w:eastAsia="en-US"/>
        </w:rPr>
      </w:pPr>
      <w:r>
        <w:rPr>
          <w:lang w:eastAsia="en-US"/>
        </w:rPr>
        <w:t>Die Arbeit wird mündlich in Hochdeutsch präsentiert. Diese Präsentation trägt zur Beurteilung bei. Anwesend sind dabei: alle am Seminar teilnehmenden Studierenden, der</w:t>
      </w:r>
    </w:p>
    <w:p w:rsidR="00C563C8" w:rsidRDefault="00C563C8" w:rsidP="00C563C8">
      <w:pPr>
        <w:pStyle w:val="Zitat"/>
        <w:rPr>
          <w:lang w:eastAsia="en-US"/>
        </w:rPr>
      </w:pPr>
      <w:r>
        <w:rPr>
          <w:lang w:eastAsia="en-US"/>
        </w:rPr>
        <w:t>Dozent, interessierte Personen aus dem Kreise der Dozenten und Studenten des</w:t>
      </w:r>
    </w:p>
    <w:p w:rsidR="00C563C8" w:rsidRDefault="00C563C8" w:rsidP="00C563C8">
      <w:pPr>
        <w:pStyle w:val="Zitat"/>
        <w:rPr>
          <w:lang w:eastAsia="en-US"/>
        </w:rPr>
      </w:pPr>
      <w:r>
        <w:rPr>
          <w:lang w:eastAsia="en-US"/>
        </w:rPr>
        <w:t>Fachstudiums Informatik, sowie ggf. weitere Personen auf Einladung der Leitung des</w:t>
      </w:r>
    </w:p>
    <w:p w:rsidR="00C563C8" w:rsidRDefault="00C563C8" w:rsidP="00C563C8">
      <w:pPr>
        <w:pStyle w:val="Zitat"/>
        <w:rPr>
          <w:lang w:eastAsia="en-US"/>
        </w:rPr>
      </w:pPr>
      <w:r>
        <w:rPr>
          <w:lang w:eastAsia="en-US"/>
        </w:rPr>
        <w:t>Studiengangs Informatik. Die eigentliche Präsentationszeit soll 20-30 Minuten nicht</w:t>
      </w:r>
    </w:p>
    <w:p w:rsidR="00C563C8" w:rsidRDefault="00C563C8" w:rsidP="00C563C8">
      <w:pPr>
        <w:pStyle w:val="Zitat"/>
        <w:rPr>
          <w:lang w:eastAsia="en-US"/>
        </w:rPr>
      </w:pPr>
      <w:r>
        <w:rPr>
          <w:lang w:eastAsia="en-US"/>
        </w:rPr>
        <w:t>übersteigen. Anschliessend an die Präsentation können seitens des Dozenten oder der</w:t>
      </w:r>
    </w:p>
    <w:p w:rsidR="00C563C8" w:rsidRDefault="00C563C8" w:rsidP="00C563C8">
      <w:pPr>
        <w:pStyle w:val="Zitat"/>
        <w:rPr>
          <w:lang w:eastAsia="en-US"/>
        </w:rPr>
      </w:pPr>
      <w:r>
        <w:rPr>
          <w:lang w:eastAsia="en-US"/>
        </w:rPr>
        <w:t>Seminarteilnehmer Fragen zur Arbeit gestellt werden. Zur Präsentation ist eine einseitige</w:t>
      </w:r>
    </w:p>
    <w:p w:rsidR="00C563C8" w:rsidRDefault="00C563C8" w:rsidP="00C563C8">
      <w:pPr>
        <w:pStyle w:val="Zitat"/>
        <w:rPr>
          <w:lang w:eastAsia="en-US"/>
        </w:rPr>
      </w:pPr>
      <w:r>
        <w:rPr>
          <w:lang w:eastAsia="en-US"/>
        </w:rPr>
        <w:t>Zusammenfassung für alle Seminarteilnehmer mitzubringen.“</w:t>
      </w:r>
    </w:p>
    <w:p w:rsidR="00C563C8" w:rsidRDefault="00C563C8" w:rsidP="00C563C8">
      <w:pPr>
        <w:pStyle w:val="berschrift1"/>
      </w:pPr>
      <w:bookmarkStart w:id="4" w:name="_Toc135823916"/>
      <w:r>
        <w:t>Pflichtenheft</w:t>
      </w:r>
      <w:bookmarkEnd w:id="4"/>
      <w:r w:rsidR="004D6C17">
        <w:t xml:space="preserve"> (Simon)</w:t>
      </w:r>
    </w:p>
    <w:p w:rsidR="00C563C8" w:rsidRDefault="00C563C8" w:rsidP="00C563C8">
      <w:pPr>
        <w:pStyle w:val="berschrift2"/>
      </w:pPr>
      <w:bookmarkStart w:id="5" w:name="_Toc135823917"/>
      <w:r>
        <w:t>Use Cases</w:t>
      </w:r>
      <w:bookmarkEnd w:id="5"/>
    </w:p>
    <w:p w:rsidR="00C563C8" w:rsidRPr="00C563C8" w:rsidRDefault="00C563C8" w:rsidP="00C563C8">
      <w:pPr>
        <w:pStyle w:val="berschrift3"/>
      </w:pPr>
      <w:bookmarkStart w:id="6" w:name="_Toc135823918"/>
      <w:r>
        <w:t>Use Case 1</w:t>
      </w:r>
      <w:bookmarkEnd w:id="6"/>
    </w:p>
    <w:p w:rsidR="00C563C8" w:rsidRDefault="00C563C8" w:rsidP="00C563C8"/>
    <w:p w:rsidR="00C563C8" w:rsidRDefault="00C563C8" w:rsidP="00C563C8">
      <w:pPr>
        <w:pStyle w:val="berschrift2"/>
      </w:pPr>
      <w:bookmarkStart w:id="7" w:name="_Toc135823919"/>
      <w:r>
        <w:t>Kriterien</w:t>
      </w:r>
      <w:bookmarkEnd w:id="7"/>
    </w:p>
    <w:p w:rsidR="00CC4D88" w:rsidRDefault="00C563C8" w:rsidP="00C563C8">
      <w:pPr>
        <w:pStyle w:val="berschrift3"/>
      </w:pPr>
      <w:bookmarkStart w:id="8" w:name="_Toc135823920"/>
      <w:r>
        <w:t>Muss</w:t>
      </w:r>
      <w:bookmarkEnd w:id="8"/>
    </w:p>
    <w:p w:rsidR="00975A9A" w:rsidRDefault="00CC4D88" w:rsidP="00CC4D88">
      <w:r>
        <w:t>Das Produkt muss folgende Anforderungen erfüllen:</w:t>
      </w:r>
    </w:p>
    <w:p w:rsidR="00975A9A" w:rsidRDefault="00975A9A" w:rsidP="00975A9A">
      <w:pPr>
        <w:pStyle w:val="Listenabsatz"/>
        <w:numPr>
          <w:ilvl w:val="0"/>
          <w:numId w:val="12"/>
        </w:numPr>
      </w:pPr>
      <w:r>
        <w:t>Benutzerregistrierung</w:t>
      </w:r>
    </w:p>
    <w:p w:rsidR="00975A9A" w:rsidRDefault="00975A9A" w:rsidP="00975A9A">
      <w:pPr>
        <w:pStyle w:val="Listenabsatz"/>
        <w:numPr>
          <w:ilvl w:val="0"/>
          <w:numId w:val="12"/>
        </w:numPr>
      </w:pPr>
      <w:r>
        <w:t>Benutzerauthentifizierung</w:t>
      </w:r>
    </w:p>
    <w:p w:rsidR="00975A9A" w:rsidRDefault="00975A9A" w:rsidP="00975A9A">
      <w:pPr>
        <w:pStyle w:val="Listenabsatz"/>
        <w:numPr>
          <w:ilvl w:val="0"/>
          <w:numId w:val="12"/>
        </w:numPr>
      </w:pPr>
      <w:r>
        <w:t>Er</w:t>
      </w:r>
      <w:r w:rsidR="00776605">
        <w:t>s</w:t>
      </w:r>
      <w:r>
        <w:t>tellen von Haushalte</w:t>
      </w:r>
    </w:p>
    <w:p w:rsidR="00975A9A" w:rsidRDefault="00975A9A" w:rsidP="00975A9A">
      <w:pPr>
        <w:pStyle w:val="Listenabsatz"/>
        <w:numPr>
          <w:ilvl w:val="0"/>
          <w:numId w:val="12"/>
        </w:numPr>
      </w:pPr>
      <w:r>
        <w:t>Löschen von Haushalte</w:t>
      </w:r>
    </w:p>
    <w:p w:rsidR="00975A9A" w:rsidRDefault="00975A9A" w:rsidP="00975A9A">
      <w:pPr>
        <w:pStyle w:val="Listenabsatz"/>
        <w:numPr>
          <w:ilvl w:val="0"/>
          <w:numId w:val="12"/>
        </w:numPr>
      </w:pPr>
      <w:r>
        <w:t>Anzeigen von Haushalte</w:t>
      </w:r>
    </w:p>
    <w:p w:rsidR="00975A9A" w:rsidRDefault="00975A9A" w:rsidP="00975A9A">
      <w:pPr>
        <w:pStyle w:val="Listenabsatz"/>
        <w:numPr>
          <w:ilvl w:val="0"/>
          <w:numId w:val="12"/>
        </w:numPr>
      </w:pPr>
      <w:r>
        <w:t>Erstellen von Einkaufslisten für einen ausgewählten Haushalt</w:t>
      </w:r>
    </w:p>
    <w:p w:rsidR="00975A9A" w:rsidRPr="00CC4D88" w:rsidRDefault="00975A9A" w:rsidP="00975A9A">
      <w:pPr>
        <w:pStyle w:val="Listenabsatz"/>
        <w:numPr>
          <w:ilvl w:val="0"/>
          <w:numId w:val="12"/>
        </w:numPr>
      </w:pPr>
      <w:r>
        <w:t>Löschen von Einkaufslisten für einen ausgewählten Haushalt</w:t>
      </w:r>
    </w:p>
    <w:p w:rsidR="00975A9A" w:rsidRPr="00CC4D88" w:rsidRDefault="00975A9A" w:rsidP="00975A9A">
      <w:pPr>
        <w:pStyle w:val="Listenabsatz"/>
        <w:numPr>
          <w:ilvl w:val="0"/>
          <w:numId w:val="12"/>
        </w:numPr>
      </w:pPr>
      <w:r>
        <w:t>Anzeigen von Einkaufslisten für einen ausgewählten Haushalt</w:t>
      </w:r>
    </w:p>
    <w:p w:rsidR="00975A9A" w:rsidRDefault="00975A9A" w:rsidP="00975A9A">
      <w:pPr>
        <w:pStyle w:val="Listenabsatz"/>
        <w:numPr>
          <w:ilvl w:val="0"/>
          <w:numId w:val="12"/>
        </w:numPr>
      </w:pPr>
      <w:r>
        <w:t>Erstellen von Produkten für eine ausgewählte Einkaufsliste</w:t>
      </w:r>
    </w:p>
    <w:p w:rsidR="00975A9A" w:rsidRPr="00CC4D88" w:rsidRDefault="00975A9A" w:rsidP="00975A9A">
      <w:pPr>
        <w:pStyle w:val="Listenabsatz"/>
        <w:numPr>
          <w:ilvl w:val="0"/>
          <w:numId w:val="12"/>
        </w:numPr>
      </w:pPr>
      <w:r>
        <w:t>Löschen von Produkten für eine ausgewählte Einkaufsliste</w:t>
      </w:r>
    </w:p>
    <w:p w:rsidR="00C563C8" w:rsidRPr="00CC4D88" w:rsidRDefault="00975A9A" w:rsidP="00975A9A">
      <w:pPr>
        <w:pStyle w:val="Listenabsatz"/>
        <w:numPr>
          <w:ilvl w:val="0"/>
          <w:numId w:val="12"/>
        </w:numPr>
      </w:pPr>
      <w:r>
        <w:t>Anzeigen von Produkten für eine ausgewählte Einkaufsliste</w:t>
      </w:r>
    </w:p>
    <w:p w:rsidR="00CC4D88" w:rsidRDefault="00C563C8" w:rsidP="00C563C8">
      <w:pPr>
        <w:pStyle w:val="berschrift3"/>
      </w:pPr>
      <w:bookmarkStart w:id="9" w:name="_Toc135823921"/>
      <w:r>
        <w:t>Soll</w:t>
      </w:r>
      <w:bookmarkEnd w:id="9"/>
    </w:p>
    <w:p w:rsidR="00244626" w:rsidRDefault="00C741C3" w:rsidP="00CC4D88">
      <w:r>
        <w:t>D</w:t>
      </w:r>
      <w:r w:rsidR="00CC4D88">
        <w:t>ie Erfüllung dieser Kriterien wird angestrebt</w:t>
      </w:r>
      <w:r>
        <w:t>:</w:t>
      </w:r>
    </w:p>
    <w:p w:rsidR="00CC4D88" w:rsidRDefault="00C563C8" w:rsidP="00C563C8">
      <w:pPr>
        <w:pStyle w:val="berschrift3"/>
      </w:pPr>
      <w:bookmarkStart w:id="10" w:name="_Toc135823922"/>
      <w:r>
        <w:t>Kann</w:t>
      </w:r>
      <w:bookmarkEnd w:id="10"/>
    </w:p>
    <w:p w:rsidR="00BF7FE1" w:rsidRDefault="00CC4D88" w:rsidP="00CC4D88">
      <w:r>
        <w:t xml:space="preserve">Die Erfüllung ist nicht unbedingt notwendig und sollte nur angestrebt werden, falls noch ausreichende Kapazitäten vorhanden sind. </w:t>
      </w:r>
    </w:p>
    <w:p w:rsidR="00BF7FE1" w:rsidRDefault="00BF7FE1" w:rsidP="00BF7FE1">
      <w:pPr>
        <w:pStyle w:val="Listenabsatz"/>
        <w:numPr>
          <w:ilvl w:val="0"/>
          <w:numId w:val="13"/>
        </w:numPr>
      </w:pPr>
      <w:r>
        <w:t>Erstellen eines Budgets für eine bestimmte Zeitperiode (z.B. Monat)</w:t>
      </w:r>
    </w:p>
    <w:p w:rsidR="00BF7FE1" w:rsidRDefault="00BF7FE1" w:rsidP="00BF7FE1">
      <w:pPr>
        <w:pStyle w:val="Listenabsatz"/>
        <w:numPr>
          <w:ilvl w:val="0"/>
          <w:numId w:val="13"/>
        </w:numPr>
      </w:pPr>
      <w:r>
        <w:t>Ausgaben (Summe Items für jeden Einkaufszettel) mit Budget vergleichen</w:t>
      </w:r>
    </w:p>
    <w:p w:rsidR="00BF7FE1" w:rsidRDefault="00BF7FE1" w:rsidP="00BF7FE1">
      <w:pPr>
        <w:pStyle w:val="Listenabsatz"/>
        <w:numPr>
          <w:ilvl w:val="0"/>
          <w:numId w:val="13"/>
        </w:numPr>
      </w:pPr>
      <w:r>
        <w:t>Der Benutzer sieht ob er zu viel ausgegeben hat oder wieviel er noch ausgeben kann</w:t>
      </w:r>
    </w:p>
    <w:p w:rsidR="00BF7FE1" w:rsidRDefault="00BF7FE1" w:rsidP="00CC4D88">
      <w:pPr>
        <w:pStyle w:val="Listenabsatz"/>
        <w:numPr>
          <w:ilvl w:val="0"/>
          <w:numId w:val="13"/>
        </w:numPr>
      </w:pPr>
      <w:r>
        <w:t>Live Update der Shoppinglist GUI. Wenn ein Produkt geändert wurde, sehen das andere User, die zur gleichen Zeit dieselbe GUI betrachten.</w:t>
      </w:r>
    </w:p>
    <w:p w:rsidR="00C563C8" w:rsidRPr="00CC4D88" w:rsidRDefault="00BF7FE1" w:rsidP="00CC4D88">
      <w:pPr>
        <w:pStyle w:val="Listenabsatz"/>
        <w:numPr>
          <w:ilvl w:val="0"/>
          <w:numId w:val="13"/>
        </w:numPr>
      </w:pPr>
      <w:r>
        <w:t>RESTfulness. Ein authentifizierter Benutzer kann eine Ansicht direkt über die URL aufrufen.</w:t>
      </w:r>
    </w:p>
    <w:p w:rsidR="00CC4D88" w:rsidRDefault="00C563C8" w:rsidP="00C563C8">
      <w:pPr>
        <w:pStyle w:val="berschrift3"/>
      </w:pPr>
      <w:bookmarkStart w:id="11" w:name="_Toc135823923"/>
      <w:r>
        <w:t>Abgrenzung</w:t>
      </w:r>
      <w:bookmarkEnd w:id="11"/>
    </w:p>
    <w:p w:rsidR="00087271" w:rsidRDefault="0087746F" w:rsidP="00CC4D88">
      <w:pPr>
        <w:rPr>
          <w:rFonts w:eastAsiaTheme="majorEastAsia"/>
        </w:rPr>
      </w:pPr>
      <w:r w:rsidRPr="002F7C75">
        <w:rPr>
          <w:rFonts w:eastAsiaTheme="majorEastAsia"/>
        </w:rPr>
        <w:t>Diese Kriterien sollten bewusst nicht erreicht werden</w:t>
      </w:r>
      <w:r w:rsidR="00087271">
        <w:rPr>
          <w:rFonts w:eastAsiaTheme="majorEastAsia"/>
        </w:rPr>
        <w:t>:</w:t>
      </w:r>
    </w:p>
    <w:p w:rsidR="00D15A29" w:rsidRPr="00087271" w:rsidRDefault="00087271" w:rsidP="00087271">
      <w:pPr>
        <w:pStyle w:val="Listenabsatz"/>
        <w:numPr>
          <w:ilvl w:val="0"/>
          <w:numId w:val="14"/>
        </w:numPr>
        <w:rPr>
          <w:rFonts w:eastAsiaTheme="majorEastAsia"/>
        </w:rPr>
      </w:pPr>
      <w:r>
        <w:rPr>
          <w:rFonts w:eastAsiaTheme="majorEastAsia"/>
        </w:rPr>
        <w:t>Crossbrowserkompatibilität</w:t>
      </w:r>
    </w:p>
    <w:p w:rsidR="004B717B" w:rsidRDefault="00D15A29" w:rsidP="00D15A29">
      <w:pPr>
        <w:pStyle w:val="berschrift1"/>
      </w:pPr>
      <w:bookmarkStart w:id="12" w:name="_Toc135823924"/>
      <w:r>
        <w:t>Planung</w:t>
      </w:r>
      <w:bookmarkEnd w:id="12"/>
      <w:r w:rsidR="004D6C17">
        <w:t xml:space="preserve"> (TJ)</w:t>
      </w:r>
    </w:p>
    <w:p w:rsidR="004B717B" w:rsidRDefault="004B717B" w:rsidP="004B717B">
      <w:pPr>
        <w:pStyle w:val="berschrift2"/>
      </w:pPr>
      <w:bookmarkStart w:id="13" w:name="_Toc249795578"/>
      <w:bookmarkStart w:id="14" w:name="_Toc251186604"/>
      <w:bookmarkStart w:id="15" w:name="_Toc135823925"/>
      <w:r w:rsidRPr="002A53A5">
        <w:t>Milestones</w:t>
      </w:r>
      <w:bookmarkEnd w:id="13"/>
      <w:bookmarkEnd w:id="14"/>
      <w:bookmarkEnd w:id="15"/>
    </w:p>
    <w:tbl>
      <w:tblPr>
        <w:tblStyle w:val="MittleresRaster2-Akzent1"/>
        <w:tblW w:w="0" w:type="auto"/>
        <w:tblLayout w:type="fixed"/>
        <w:tblLook w:val="0420"/>
      </w:tblPr>
      <w:tblGrid>
        <w:gridCol w:w="1809"/>
        <w:gridCol w:w="1701"/>
        <w:gridCol w:w="6452"/>
      </w:tblGrid>
      <w:tr w:rsidR="004B717B">
        <w:trPr>
          <w:cnfStyle w:val="100000000000"/>
        </w:trPr>
        <w:tc>
          <w:tcPr>
            <w:tcW w:w="1809" w:type="dxa"/>
          </w:tcPr>
          <w:p w:rsidR="004B717B" w:rsidRDefault="004B717B" w:rsidP="0064351B">
            <w:pPr>
              <w:pStyle w:val="TableHead"/>
            </w:pPr>
            <w:r>
              <w:t>Datum</w:t>
            </w:r>
          </w:p>
          <w:p w:rsidR="004B717B" w:rsidRDefault="004B717B" w:rsidP="0064351B">
            <w:pPr>
              <w:pStyle w:val="TableHead"/>
            </w:pPr>
            <w:r>
              <w:t>(initial Planung)</w:t>
            </w:r>
          </w:p>
        </w:tc>
        <w:tc>
          <w:tcPr>
            <w:tcW w:w="1701" w:type="dxa"/>
          </w:tcPr>
          <w:p w:rsidR="004B717B" w:rsidRDefault="004B717B" w:rsidP="0064351B">
            <w:pPr>
              <w:pStyle w:val="TableHead"/>
            </w:pPr>
            <w:r>
              <w:t>Datum</w:t>
            </w:r>
          </w:p>
          <w:p w:rsidR="004B717B" w:rsidRDefault="004B717B" w:rsidP="0064351B">
            <w:pPr>
              <w:pStyle w:val="TableHead"/>
            </w:pPr>
            <w:r>
              <w:t>(Realität)</w:t>
            </w:r>
          </w:p>
        </w:tc>
        <w:tc>
          <w:tcPr>
            <w:tcW w:w="6452" w:type="dxa"/>
          </w:tcPr>
          <w:p w:rsidR="004B717B" w:rsidRDefault="004B717B" w:rsidP="0064351B">
            <w:pPr>
              <w:pStyle w:val="TableHead"/>
            </w:pPr>
            <w:r>
              <w:t>Milestones</w:t>
            </w:r>
          </w:p>
        </w:tc>
      </w:tr>
      <w:tr w:rsidR="004B717B">
        <w:trPr>
          <w:cnfStyle w:val="000000100000"/>
        </w:trPr>
        <w:tc>
          <w:tcPr>
            <w:tcW w:w="1809" w:type="dxa"/>
          </w:tcPr>
          <w:p w:rsidR="004B717B" w:rsidRDefault="005601E2" w:rsidP="0064351B">
            <w:pPr>
              <w:pStyle w:val="TableContent"/>
            </w:pPr>
            <w:r>
              <w:t>Mi</w:t>
            </w:r>
            <w:r w:rsidR="004B717B">
              <w:t xml:space="preserve"> 17.03</w:t>
            </w:r>
            <w:r w:rsidR="004B717B" w:rsidRPr="002A53A5">
              <w:t>.20</w:t>
            </w:r>
            <w:r w:rsidR="004B717B">
              <w:t>10</w:t>
            </w:r>
          </w:p>
        </w:tc>
        <w:tc>
          <w:tcPr>
            <w:tcW w:w="1701" w:type="dxa"/>
          </w:tcPr>
          <w:p w:rsidR="004B717B" w:rsidRDefault="005601E2" w:rsidP="0064351B">
            <w:pPr>
              <w:pStyle w:val="TableContent"/>
            </w:pPr>
            <w:r>
              <w:t>Mi</w:t>
            </w:r>
            <w:r w:rsidR="004B717B">
              <w:t xml:space="preserve"> 17.03</w:t>
            </w:r>
            <w:r w:rsidR="004B717B" w:rsidRPr="002A53A5">
              <w:t>.20</w:t>
            </w:r>
            <w:r w:rsidR="004B717B">
              <w:t>10</w:t>
            </w:r>
          </w:p>
        </w:tc>
        <w:tc>
          <w:tcPr>
            <w:tcW w:w="6452" w:type="dxa"/>
          </w:tcPr>
          <w:p w:rsidR="004B717B" w:rsidRDefault="004B717B" w:rsidP="0064351B">
            <w:pPr>
              <w:pStyle w:val="TableContent"/>
            </w:pPr>
            <w:r w:rsidRPr="002A53A5">
              <w:t xml:space="preserve">Kick-Off </w:t>
            </w:r>
            <w:r w:rsidR="00C85A05">
              <w:t>und Einreichung der Projektidee</w:t>
            </w:r>
          </w:p>
        </w:tc>
      </w:tr>
      <w:tr w:rsidR="004B717B">
        <w:tc>
          <w:tcPr>
            <w:tcW w:w="1809" w:type="dxa"/>
          </w:tcPr>
          <w:p w:rsidR="004B717B" w:rsidRDefault="00C85A05" w:rsidP="0064351B">
            <w:pPr>
              <w:pStyle w:val="TableContent"/>
            </w:pPr>
            <w:r>
              <w:t>Sa 10.04</w:t>
            </w:r>
            <w:r w:rsidR="004B717B">
              <w:t>.20</w:t>
            </w:r>
            <w:r>
              <w:t>10</w:t>
            </w:r>
          </w:p>
        </w:tc>
        <w:tc>
          <w:tcPr>
            <w:tcW w:w="1701" w:type="dxa"/>
          </w:tcPr>
          <w:p w:rsidR="004B717B" w:rsidRDefault="00C85A05" w:rsidP="0064351B">
            <w:pPr>
              <w:pStyle w:val="TableContent"/>
            </w:pPr>
            <w:r>
              <w:t>Sa 10.04.2010</w:t>
            </w:r>
          </w:p>
        </w:tc>
        <w:tc>
          <w:tcPr>
            <w:tcW w:w="6452" w:type="dxa"/>
          </w:tcPr>
          <w:p w:rsidR="004B717B" w:rsidRDefault="004B717B" w:rsidP="0064351B">
            <w:pPr>
              <w:pStyle w:val="TableContent"/>
            </w:pPr>
            <w:r>
              <w:t>Planung</w:t>
            </w:r>
            <w:r w:rsidR="00C85A05">
              <w:t>, Inhaltsangabe, Aufgabenverteilung, Use Cases</w:t>
            </w:r>
            <w:r w:rsidR="00850A5D">
              <w:t>, Einrichtung Entwicklungsumgebung (</w:t>
            </w:r>
            <w:r w:rsidR="009E5636">
              <w:t>IDE, SVN, Pivotaltracker), Doku</w:t>
            </w:r>
            <w:r w:rsidR="00850A5D">
              <w:t>Skeleton. Sprint 1 Meeting.</w:t>
            </w:r>
          </w:p>
        </w:tc>
      </w:tr>
      <w:tr w:rsidR="00850A5D">
        <w:trPr>
          <w:cnfStyle w:val="000000100000"/>
        </w:trPr>
        <w:tc>
          <w:tcPr>
            <w:tcW w:w="1809" w:type="dxa"/>
          </w:tcPr>
          <w:p w:rsidR="00850A5D" w:rsidRDefault="00850A5D" w:rsidP="0064351B">
            <w:pPr>
              <w:pStyle w:val="TableContent"/>
            </w:pPr>
            <w:r>
              <w:t>Sa 17.04.2010</w:t>
            </w:r>
          </w:p>
        </w:tc>
        <w:tc>
          <w:tcPr>
            <w:tcW w:w="1701" w:type="dxa"/>
          </w:tcPr>
          <w:p w:rsidR="00850A5D" w:rsidRDefault="00850A5D" w:rsidP="0064351B">
            <w:pPr>
              <w:pStyle w:val="TableContent"/>
            </w:pPr>
          </w:p>
        </w:tc>
        <w:tc>
          <w:tcPr>
            <w:tcW w:w="6452" w:type="dxa"/>
          </w:tcPr>
          <w:p w:rsidR="00850A5D" w:rsidRDefault="00850A5D" w:rsidP="0064351B">
            <w:pPr>
              <w:pStyle w:val="TableContent"/>
            </w:pPr>
            <w:r>
              <w:t>Sprint 1 Abschlussmeeting, Sprint 2 Meeting</w:t>
            </w:r>
          </w:p>
        </w:tc>
      </w:tr>
      <w:tr w:rsidR="004B717B">
        <w:tc>
          <w:tcPr>
            <w:tcW w:w="1809" w:type="dxa"/>
          </w:tcPr>
          <w:p w:rsidR="004B717B" w:rsidRDefault="004B717B" w:rsidP="0064351B">
            <w:pPr>
              <w:pStyle w:val="TableContent"/>
            </w:pPr>
          </w:p>
        </w:tc>
        <w:tc>
          <w:tcPr>
            <w:tcW w:w="1701" w:type="dxa"/>
          </w:tcPr>
          <w:p w:rsidR="004B717B" w:rsidRDefault="004B717B" w:rsidP="0064351B">
            <w:pPr>
              <w:pStyle w:val="TableContent"/>
            </w:pPr>
          </w:p>
        </w:tc>
        <w:tc>
          <w:tcPr>
            <w:tcW w:w="6452" w:type="dxa"/>
          </w:tcPr>
          <w:p w:rsidR="004B717B" w:rsidRDefault="004B717B" w:rsidP="0064351B">
            <w:pPr>
              <w:pStyle w:val="TableContent"/>
            </w:pPr>
          </w:p>
        </w:tc>
      </w:tr>
      <w:tr w:rsidR="004B717B">
        <w:trPr>
          <w:cnfStyle w:val="000000100000"/>
        </w:trPr>
        <w:tc>
          <w:tcPr>
            <w:tcW w:w="1809" w:type="dxa"/>
          </w:tcPr>
          <w:p w:rsidR="004B717B" w:rsidRDefault="004B717B" w:rsidP="0064351B">
            <w:pPr>
              <w:pStyle w:val="TableContent"/>
            </w:pPr>
          </w:p>
        </w:tc>
        <w:tc>
          <w:tcPr>
            <w:tcW w:w="1701" w:type="dxa"/>
          </w:tcPr>
          <w:p w:rsidR="004B717B" w:rsidRDefault="004B717B" w:rsidP="0064351B">
            <w:pPr>
              <w:pStyle w:val="TableContent"/>
            </w:pPr>
          </w:p>
        </w:tc>
        <w:tc>
          <w:tcPr>
            <w:tcW w:w="6452" w:type="dxa"/>
          </w:tcPr>
          <w:p w:rsidR="004B717B" w:rsidRDefault="004B717B" w:rsidP="0064351B">
            <w:pPr>
              <w:pStyle w:val="TableContent"/>
            </w:pPr>
          </w:p>
        </w:tc>
      </w:tr>
      <w:tr w:rsidR="004B717B">
        <w:tc>
          <w:tcPr>
            <w:tcW w:w="1809" w:type="dxa"/>
          </w:tcPr>
          <w:p w:rsidR="004B717B" w:rsidRDefault="00E113C7" w:rsidP="0064351B">
            <w:pPr>
              <w:pStyle w:val="TableContent"/>
            </w:pPr>
            <w:r>
              <w:t>Mi 16.06.2010</w:t>
            </w:r>
          </w:p>
        </w:tc>
        <w:tc>
          <w:tcPr>
            <w:tcW w:w="1701" w:type="dxa"/>
          </w:tcPr>
          <w:p w:rsidR="004B717B" w:rsidRDefault="004B717B" w:rsidP="000D69FE">
            <w:pPr>
              <w:pStyle w:val="TableContent"/>
            </w:pPr>
          </w:p>
        </w:tc>
        <w:tc>
          <w:tcPr>
            <w:tcW w:w="6452" w:type="dxa"/>
          </w:tcPr>
          <w:p w:rsidR="004B717B" w:rsidRDefault="004B717B" w:rsidP="0064351B">
            <w:pPr>
              <w:pStyle w:val="TableContent"/>
            </w:pPr>
            <w:r>
              <w:t>Test, Vorwort, Schlusswort</w:t>
            </w:r>
          </w:p>
        </w:tc>
      </w:tr>
      <w:tr w:rsidR="004B717B">
        <w:trPr>
          <w:cnfStyle w:val="000000100000"/>
        </w:trPr>
        <w:tc>
          <w:tcPr>
            <w:tcW w:w="1809" w:type="dxa"/>
          </w:tcPr>
          <w:p w:rsidR="004B717B" w:rsidRDefault="0064351B" w:rsidP="0064351B">
            <w:pPr>
              <w:pStyle w:val="TableContent"/>
            </w:pPr>
            <w:r>
              <w:t>Mi 23.06.2010</w:t>
            </w:r>
          </w:p>
        </w:tc>
        <w:tc>
          <w:tcPr>
            <w:tcW w:w="1701" w:type="dxa"/>
          </w:tcPr>
          <w:p w:rsidR="004B717B" w:rsidRDefault="004B717B" w:rsidP="0064351B">
            <w:pPr>
              <w:pStyle w:val="TableContent"/>
            </w:pPr>
          </w:p>
        </w:tc>
        <w:tc>
          <w:tcPr>
            <w:tcW w:w="6452" w:type="dxa"/>
          </w:tcPr>
          <w:p w:rsidR="004B717B" w:rsidRDefault="004B717B" w:rsidP="0064351B">
            <w:pPr>
              <w:pStyle w:val="TableContent"/>
            </w:pPr>
            <w:r>
              <w:t>Präsentation, Slides</w:t>
            </w:r>
          </w:p>
        </w:tc>
      </w:tr>
      <w:tr w:rsidR="00BA433D">
        <w:tc>
          <w:tcPr>
            <w:tcW w:w="1809" w:type="dxa"/>
          </w:tcPr>
          <w:p w:rsidR="00BA433D" w:rsidRDefault="00BA433D" w:rsidP="0064351B">
            <w:pPr>
              <w:pStyle w:val="TableContent"/>
            </w:pPr>
            <w:r>
              <w:t>Mi 30.06.2010</w:t>
            </w:r>
          </w:p>
        </w:tc>
        <w:tc>
          <w:tcPr>
            <w:tcW w:w="1701" w:type="dxa"/>
          </w:tcPr>
          <w:p w:rsidR="00BA433D" w:rsidRDefault="00BA433D" w:rsidP="0064351B">
            <w:pPr>
              <w:pStyle w:val="TableContent"/>
            </w:pPr>
          </w:p>
        </w:tc>
        <w:tc>
          <w:tcPr>
            <w:tcW w:w="6452" w:type="dxa"/>
          </w:tcPr>
          <w:p w:rsidR="00BA433D" w:rsidRDefault="00BA433D" w:rsidP="0064351B">
            <w:pPr>
              <w:pStyle w:val="TableContent"/>
            </w:pPr>
            <w:r>
              <w:t>Korrekturen, Probedurchlauf</w:t>
            </w:r>
          </w:p>
        </w:tc>
      </w:tr>
      <w:tr w:rsidR="004B717B">
        <w:trPr>
          <w:cnfStyle w:val="000000100000"/>
        </w:trPr>
        <w:tc>
          <w:tcPr>
            <w:tcW w:w="1809" w:type="dxa"/>
          </w:tcPr>
          <w:p w:rsidR="004B717B" w:rsidRDefault="00BA433D" w:rsidP="0064351B">
            <w:pPr>
              <w:pStyle w:val="TableContent"/>
            </w:pPr>
            <w:r>
              <w:t>Mi 07.07</w:t>
            </w:r>
            <w:r w:rsidR="004B717B">
              <w:t>.2010</w:t>
            </w:r>
          </w:p>
        </w:tc>
        <w:tc>
          <w:tcPr>
            <w:tcW w:w="1701" w:type="dxa"/>
          </w:tcPr>
          <w:p w:rsidR="004B717B" w:rsidRDefault="00BA433D" w:rsidP="0064351B">
            <w:pPr>
              <w:pStyle w:val="TableContent"/>
            </w:pPr>
            <w:r>
              <w:t>Mi 07.07</w:t>
            </w:r>
            <w:r w:rsidR="004B717B">
              <w:t>.2010</w:t>
            </w:r>
          </w:p>
        </w:tc>
        <w:tc>
          <w:tcPr>
            <w:tcW w:w="6452" w:type="dxa"/>
          </w:tcPr>
          <w:p w:rsidR="004B717B" w:rsidRDefault="004B717B" w:rsidP="0064351B">
            <w:pPr>
              <w:pStyle w:val="TableContent"/>
            </w:pPr>
            <w:r>
              <w:t>Abgabe</w:t>
            </w:r>
          </w:p>
        </w:tc>
      </w:tr>
      <w:tr w:rsidR="00BA433D">
        <w:tc>
          <w:tcPr>
            <w:tcW w:w="1809" w:type="dxa"/>
          </w:tcPr>
          <w:p w:rsidR="00BA433D" w:rsidRDefault="00BA433D" w:rsidP="00E019D1">
            <w:pPr>
              <w:pStyle w:val="TableContent"/>
            </w:pPr>
            <w:r>
              <w:t>Mi 14.07.2010</w:t>
            </w:r>
          </w:p>
        </w:tc>
        <w:tc>
          <w:tcPr>
            <w:tcW w:w="1701" w:type="dxa"/>
          </w:tcPr>
          <w:p w:rsidR="00BA433D" w:rsidRDefault="00BA433D" w:rsidP="00E019D1">
            <w:pPr>
              <w:pStyle w:val="TableContent"/>
            </w:pPr>
            <w:r>
              <w:t>Mi 14.07.2010</w:t>
            </w:r>
          </w:p>
        </w:tc>
        <w:tc>
          <w:tcPr>
            <w:tcW w:w="6452" w:type="dxa"/>
          </w:tcPr>
          <w:p w:rsidR="00BA433D" w:rsidRDefault="00BA433D" w:rsidP="0064351B">
            <w:pPr>
              <w:pStyle w:val="TableContent"/>
            </w:pPr>
            <w:r>
              <w:t>Präsentation</w:t>
            </w:r>
          </w:p>
        </w:tc>
      </w:tr>
    </w:tbl>
    <w:p w:rsidR="00A324DE" w:rsidRDefault="00A324DE" w:rsidP="004B717B"/>
    <w:p w:rsidR="00A324DE" w:rsidRDefault="00A324DE" w:rsidP="00A324DE">
      <w:pPr>
        <w:pStyle w:val="berschrift2"/>
      </w:pPr>
      <w:bookmarkStart w:id="16" w:name="_Toc249795579"/>
      <w:bookmarkStart w:id="17" w:name="_Toc251186605"/>
      <w:bookmarkStart w:id="18" w:name="_Toc135823926"/>
      <w:r>
        <w:t>Aufwandschätzung</w:t>
      </w:r>
      <w:bookmarkEnd w:id="16"/>
      <w:r>
        <w:t xml:space="preserve"> und effektiv </w:t>
      </w:r>
      <w:r w:rsidRPr="006C0F77">
        <w:t>aufgew</w:t>
      </w:r>
      <w:r>
        <w:t>e</w:t>
      </w:r>
      <w:r w:rsidRPr="006C0F77">
        <w:t>nd</w:t>
      </w:r>
      <w:r>
        <w:t>e</w:t>
      </w:r>
      <w:r w:rsidRPr="006C0F77">
        <w:t>te</w:t>
      </w:r>
      <w:r>
        <w:t xml:space="preserve"> Zeit</w:t>
      </w:r>
      <w:bookmarkEnd w:id="17"/>
      <w:bookmarkEnd w:id="18"/>
    </w:p>
    <w:tbl>
      <w:tblPr>
        <w:tblStyle w:val="MittleresRaster2-Akzent1"/>
        <w:tblW w:w="0" w:type="auto"/>
        <w:tblLook w:val="04E0"/>
      </w:tblPr>
      <w:tblGrid>
        <w:gridCol w:w="2150"/>
        <w:gridCol w:w="1955"/>
        <w:gridCol w:w="1950"/>
        <w:gridCol w:w="1952"/>
        <w:gridCol w:w="1955"/>
      </w:tblGrid>
      <w:tr w:rsidR="00A324DE">
        <w:trPr>
          <w:cnfStyle w:val="100000000000"/>
        </w:trPr>
        <w:tc>
          <w:tcPr>
            <w:cnfStyle w:val="001000000100"/>
            <w:tcW w:w="2150" w:type="dxa"/>
          </w:tcPr>
          <w:p w:rsidR="00A324DE" w:rsidRDefault="00A324DE" w:rsidP="00A324DE">
            <w:pPr>
              <w:pStyle w:val="TableHead"/>
            </w:pPr>
            <w:r>
              <w:t>Aufgabe</w:t>
            </w:r>
          </w:p>
        </w:tc>
        <w:tc>
          <w:tcPr>
            <w:tcW w:w="1955" w:type="dxa"/>
          </w:tcPr>
          <w:p w:rsidR="00A324DE" w:rsidRDefault="00A324DE" w:rsidP="00A324DE">
            <w:pPr>
              <w:pStyle w:val="TableHead"/>
              <w:cnfStyle w:val="100000000000"/>
            </w:pPr>
            <w:r>
              <w:t>Aufwand geschätzt</w:t>
            </w:r>
          </w:p>
        </w:tc>
        <w:tc>
          <w:tcPr>
            <w:tcW w:w="1950" w:type="dxa"/>
          </w:tcPr>
          <w:p w:rsidR="00A324DE" w:rsidRDefault="00A324DE" w:rsidP="00A324DE">
            <w:pPr>
              <w:pStyle w:val="TableHead"/>
              <w:cnfStyle w:val="100000000000"/>
            </w:pPr>
            <w:r>
              <w:t>Simon effektiv</w:t>
            </w:r>
          </w:p>
        </w:tc>
        <w:tc>
          <w:tcPr>
            <w:tcW w:w="1952" w:type="dxa"/>
          </w:tcPr>
          <w:p w:rsidR="00A324DE" w:rsidRDefault="00A324DE" w:rsidP="00A324DE">
            <w:pPr>
              <w:pStyle w:val="TableHead"/>
              <w:cnfStyle w:val="100000000000"/>
            </w:pPr>
            <w:r>
              <w:t>Thomas effektiv</w:t>
            </w:r>
          </w:p>
        </w:tc>
        <w:tc>
          <w:tcPr>
            <w:tcW w:w="1955" w:type="dxa"/>
          </w:tcPr>
          <w:p w:rsidR="00A324DE" w:rsidRDefault="00A324DE" w:rsidP="00A324DE">
            <w:pPr>
              <w:pStyle w:val="TableHead"/>
              <w:cnfStyle w:val="100000000000"/>
            </w:pPr>
            <w:r>
              <w:t>Total Aufwand effektiv</w:t>
            </w:r>
          </w:p>
        </w:tc>
      </w:tr>
      <w:tr w:rsidR="00A324DE">
        <w:trPr>
          <w:cnfStyle w:val="000000100000"/>
        </w:trPr>
        <w:tc>
          <w:tcPr>
            <w:cnfStyle w:val="001000000000"/>
            <w:tcW w:w="2150" w:type="dxa"/>
          </w:tcPr>
          <w:p w:rsidR="00A324DE" w:rsidRPr="002B32D9" w:rsidRDefault="00A324DE" w:rsidP="00A324DE">
            <w:pPr>
              <w:pStyle w:val="TableContent"/>
            </w:pPr>
            <w:r>
              <w:t>Kickoff</w:t>
            </w:r>
          </w:p>
        </w:tc>
        <w:tc>
          <w:tcPr>
            <w:tcW w:w="1955" w:type="dxa"/>
          </w:tcPr>
          <w:p w:rsidR="00A324DE" w:rsidRPr="00A324DE" w:rsidRDefault="00A324DE" w:rsidP="00A324DE">
            <w:pPr>
              <w:pStyle w:val="TableContent"/>
              <w:cnfStyle w:val="000000100000"/>
            </w:pPr>
            <w:r w:rsidRPr="00A324DE">
              <w:t>2h</w:t>
            </w:r>
          </w:p>
        </w:tc>
        <w:tc>
          <w:tcPr>
            <w:tcW w:w="1950" w:type="dxa"/>
          </w:tcPr>
          <w:p w:rsidR="00A324DE" w:rsidRPr="002B32D9" w:rsidRDefault="00A324DE" w:rsidP="00A324DE">
            <w:pPr>
              <w:pStyle w:val="TableContent"/>
              <w:cnfStyle w:val="000000100000"/>
            </w:pPr>
            <w:r>
              <w:t>1h</w:t>
            </w:r>
          </w:p>
        </w:tc>
        <w:tc>
          <w:tcPr>
            <w:tcW w:w="1952" w:type="dxa"/>
          </w:tcPr>
          <w:p w:rsidR="00A324DE" w:rsidRPr="002B32D9" w:rsidRDefault="00A324DE" w:rsidP="00A324DE">
            <w:pPr>
              <w:pStyle w:val="TableContent"/>
              <w:cnfStyle w:val="000000100000"/>
            </w:pPr>
            <w:r>
              <w:t>1h</w:t>
            </w:r>
          </w:p>
        </w:tc>
        <w:tc>
          <w:tcPr>
            <w:tcW w:w="1955" w:type="dxa"/>
          </w:tcPr>
          <w:p w:rsidR="00A324DE" w:rsidRPr="002B32D9" w:rsidRDefault="00A324DE" w:rsidP="00A324DE">
            <w:pPr>
              <w:pStyle w:val="TableContent"/>
              <w:cnfStyle w:val="000000100000"/>
            </w:pPr>
            <w:r>
              <w:t>2h</w:t>
            </w:r>
          </w:p>
        </w:tc>
      </w:tr>
      <w:tr w:rsidR="00A324DE">
        <w:tc>
          <w:tcPr>
            <w:cnfStyle w:val="001000000000"/>
            <w:tcW w:w="2150" w:type="dxa"/>
          </w:tcPr>
          <w:p w:rsidR="00A324DE" w:rsidRPr="002B32D9" w:rsidRDefault="00A324DE" w:rsidP="00A324DE">
            <w:pPr>
              <w:pStyle w:val="TableContent"/>
            </w:pPr>
            <w:r w:rsidRPr="002B32D9">
              <w:t>Planung</w:t>
            </w:r>
          </w:p>
        </w:tc>
        <w:tc>
          <w:tcPr>
            <w:tcW w:w="1955" w:type="dxa"/>
          </w:tcPr>
          <w:p w:rsidR="00A324DE" w:rsidRPr="002B32D9" w:rsidRDefault="00A324DE" w:rsidP="00A324DE">
            <w:pPr>
              <w:pStyle w:val="TableContent"/>
              <w:cnfStyle w:val="000000000000"/>
            </w:pPr>
            <w:r>
              <w:t>8</w:t>
            </w:r>
            <w:r w:rsidRPr="002B32D9">
              <w:t>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rsidRPr="002B32D9">
              <w:t>3h</w:t>
            </w:r>
          </w:p>
        </w:tc>
        <w:tc>
          <w:tcPr>
            <w:tcW w:w="1955" w:type="dxa"/>
          </w:tcPr>
          <w:p w:rsidR="00A324DE" w:rsidRPr="002B32D9" w:rsidRDefault="00A324DE" w:rsidP="00A324DE">
            <w:pPr>
              <w:pStyle w:val="TableContent"/>
              <w:cnfStyle w:val="000000000000"/>
            </w:pPr>
            <w:r>
              <w:t>7h</w:t>
            </w:r>
          </w:p>
        </w:tc>
      </w:tr>
      <w:tr w:rsidR="00A324DE">
        <w:trPr>
          <w:cnfStyle w:val="000000100000"/>
        </w:trPr>
        <w:tc>
          <w:tcPr>
            <w:cnfStyle w:val="001000000000"/>
            <w:tcW w:w="2150" w:type="dxa"/>
          </w:tcPr>
          <w:p w:rsidR="00A324DE" w:rsidRPr="009C1ACB" w:rsidRDefault="00A324DE" w:rsidP="00A324DE">
            <w:pPr>
              <w:pStyle w:val="TableContent"/>
            </w:pPr>
            <w:r w:rsidRPr="009C1ACB">
              <w:t>Inhaltsangabe, Aufgabenverteilung, Pflichtenheft</w:t>
            </w:r>
          </w:p>
        </w:tc>
        <w:tc>
          <w:tcPr>
            <w:tcW w:w="1955" w:type="dxa"/>
          </w:tcPr>
          <w:p w:rsidR="00A324DE" w:rsidRPr="002B32D9" w:rsidRDefault="00A324DE" w:rsidP="00A324DE">
            <w:pPr>
              <w:pStyle w:val="TableContent"/>
              <w:cnfStyle w:val="000000100000"/>
            </w:pPr>
            <w:r>
              <w:t>8</w:t>
            </w:r>
            <w:r w:rsidRPr="002B32D9">
              <w:t>h</w:t>
            </w:r>
          </w:p>
        </w:tc>
        <w:tc>
          <w:tcPr>
            <w:tcW w:w="1950" w:type="dxa"/>
          </w:tcPr>
          <w:p w:rsidR="00A324DE" w:rsidRPr="002B32D9" w:rsidRDefault="00A324DE" w:rsidP="00A324DE">
            <w:pPr>
              <w:pStyle w:val="TableContent"/>
              <w:cnfStyle w:val="000000100000"/>
            </w:pPr>
            <w:r w:rsidRPr="002B32D9">
              <w:t>2h</w:t>
            </w:r>
          </w:p>
        </w:tc>
        <w:tc>
          <w:tcPr>
            <w:tcW w:w="1952" w:type="dxa"/>
          </w:tcPr>
          <w:p w:rsidR="00A324DE" w:rsidRPr="002B32D9" w:rsidRDefault="00A324DE" w:rsidP="00A324DE">
            <w:pPr>
              <w:pStyle w:val="TableContent"/>
              <w:cnfStyle w:val="000000100000"/>
            </w:pPr>
            <w:r>
              <w:t>2h</w:t>
            </w:r>
          </w:p>
        </w:tc>
        <w:tc>
          <w:tcPr>
            <w:tcW w:w="1955" w:type="dxa"/>
          </w:tcPr>
          <w:p w:rsidR="00A324DE" w:rsidRPr="002B32D9" w:rsidRDefault="00A324DE" w:rsidP="00A324DE">
            <w:pPr>
              <w:pStyle w:val="TableContent"/>
              <w:cnfStyle w:val="000000100000"/>
            </w:pPr>
            <w:r>
              <w:t>4h</w:t>
            </w:r>
          </w:p>
        </w:tc>
      </w:tr>
      <w:tr w:rsidR="00A324DE">
        <w:tc>
          <w:tcPr>
            <w:cnfStyle w:val="001000000000"/>
            <w:tcW w:w="2150" w:type="dxa"/>
          </w:tcPr>
          <w:p w:rsidR="00A324DE" w:rsidRPr="009C1ACB" w:rsidRDefault="00A324DE" w:rsidP="00A324DE">
            <w:pPr>
              <w:pStyle w:val="TableContent"/>
            </w:pPr>
            <w:r w:rsidRPr="009C1ACB">
              <w:t>Analyse (Frameworks, Hersteller, Platform)</w:t>
            </w:r>
          </w:p>
        </w:tc>
        <w:tc>
          <w:tcPr>
            <w:tcW w:w="1955" w:type="dxa"/>
          </w:tcPr>
          <w:p w:rsidR="00A324DE" w:rsidRPr="002B32D9" w:rsidRDefault="00A324DE" w:rsidP="00A324DE">
            <w:pPr>
              <w:pStyle w:val="TableContent"/>
              <w:cnfStyle w:val="000000000000"/>
            </w:pPr>
            <w:r>
              <w:t>4h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t>2</w:t>
            </w:r>
            <w:r w:rsidRPr="002B32D9">
              <w:t>h</w:t>
            </w:r>
          </w:p>
        </w:tc>
        <w:tc>
          <w:tcPr>
            <w:tcW w:w="1955" w:type="dxa"/>
          </w:tcPr>
          <w:p w:rsidR="00A324DE" w:rsidRPr="002B32D9" w:rsidRDefault="00A324DE" w:rsidP="00A324DE">
            <w:pPr>
              <w:pStyle w:val="TableContent"/>
              <w:cnfStyle w:val="000000000000"/>
            </w:pPr>
            <w:r>
              <w:t>6h</w:t>
            </w:r>
          </w:p>
        </w:tc>
      </w:tr>
      <w:tr w:rsidR="00A324DE">
        <w:trPr>
          <w:cnfStyle w:val="000000100000"/>
        </w:trPr>
        <w:tc>
          <w:tcPr>
            <w:cnfStyle w:val="001000000000"/>
            <w:tcW w:w="2150" w:type="dxa"/>
          </w:tcPr>
          <w:p w:rsidR="00A324DE" w:rsidRPr="009C1ACB" w:rsidRDefault="00A324DE" w:rsidP="00A324DE">
            <w:pPr>
              <w:pStyle w:val="TableContent"/>
            </w:pPr>
            <w:r w:rsidRPr="009C1ACB">
              <w:t>Analyse (Marktanalyse, Technologien, APIs --&gt; Google Maps, HTML, Geo Locations)</w:t>
            </w:r>
          </w:p>
        </w:tc>
        <w:tc>
          <w:tcPr>
            <w:tcW w:w="1955" w:type="dxa"/>
          </w:tcPr>
          <w:p w:rsidR="00A324DE" w:rsidRPr="002B32D9" w:rsidRDefault="00A324DE" w:rsidP="00A324DE">
            <w:pPr>
              <w:pStyle w:val="TableContent"/>
              <w:cnfStyle w:val="000000100000"/>
            </w:pPr>
            <w:r>
              <w:t>12h</w:t>
            </w:r>
          </w:p>
        </w:tc>
        <w:tc>
          <w:tcPr>
            <w:tcW w:w="1950" w:type="dxa"/>
          </w:tcPr>
          <w:p w:rsidR="00A324DE" w:rsidRPr="002B32D9" w:rsidRDefault="00A324DE" w:rsidP="00A324DE">
            <w:pPr>
              <w:pStyle w:val="TableContent"/>
              <w:cnfStyle w:val="000000100000"/>
            </w:pPr>
            <w:r w:rsidRPr="002B32D9">
              <w:t>10h</w:t>
            </w:r>
          </w:p>
        </w:tc>
        <w:tc>
          <w:tcPr>
            <w:tcW w:w="1952" w:type="dxa"/>
          </w:tcPr>
          <w:p w:rsidR="00A324DE" w:rsidRPr="002B32D9" w:rsidRDefault="00A324DE" w:rsidP="00A324DE">
            <w:pPr>
              <w:pStyle w:val="TableContent"/>
              <w:cnfStyle w:val="000000100000"/>
            </w:pPr>
            <w:r>
              <w:t>6</w:t>
            </w:r>
            <w:r w:rsidRPr="002B32D9">
              <w:t>h</w:t>
            </w:r>
          </w:p>
        </w:tc>
        <w:tc>
          <w:tcPr>
            <w:tcW w:w="1955" w:type="dxa"/>
          </w:tcPr>
          <w:p w:rsidR="00A324DE" w:rsidRPr="002B32D9" w:rsidRDefault="00A324DE" w:rsidP="00A324DE">
            <w:pPr>
              <w:pStyle w:val="TableContent"/>
              <w:cnfStyle w:val="000000100000"/>
            </w:pPr>
            <w:r>
              <w:t>16h</w:t>
            </w:r>
          </w:p>
        </w:tc>
      </w:tr>
      <w:tr w:rsidR="00A324DE">
        <w:tc>
          <w:tcPr>
            <w:cnfStyle w:val="001000000000"/>
            <w:tcW w:w="2150" w:type="dxa"/>
          </w:tcPr>
          <w:p w:rsidR="00A324DE" w:rsidRPr="009C1ACB" w:rsidRDefault="00A324DE" w:rsidP="00A324DE">
            <w:pPr>
              <w:pStyle w:val="TableContent"/>
            </w:pPr>
            <w:r w:rsidRPr="009C1ACB">
              <w:t>GUI Entwurf</w:t>
            </w:r>
          </w:p>
        </w:tc>
        <w:tc>
          <w:tcPr>
            <w:tcW w:w="1955" w:type="dxa"/>
          </w:tcPr>
          <w:p w:rsidR="00A324DE" w:rsidRPr="002B32D9" w:rsidRDefault="00A324DE" w:rsidP="00A324DE">
            <w:pPr>
              <w:pStyle w:val="TableContent"/>
              <w:cnfStyle w:val="000000000000"/>
            </w:pPr>
            <w:r>
              <w:t>8h</w:t>
            </w:r>
          </w:p>
        </w:tc>
        <w:tc>
          <w:tcPr>
            <w:tcW w:w="1950" w:type="dxa"/>
          </w:tcPr>
          <w:p w:rsidR="00A324DE" w:rsidRPr="002B32D9" w:rsidRDefault="00A324DE" w:rsidP="00A324DE">
            <w:pPr>
              <w:pStyle w:val="TableContent"/>
              <w:cnfStyle w:val="000000000000"/>
            </w:pPr>
            <w:r>
              <w:t>4</w:t>
            </w:r>
            <w:r w:rsidRPr="002B32D9">
              <w:t>h</w:t>
            </w:r>
          </w:p>
        </w:tc>
        <w:tc>
          <w:tcPr>
            <w:tcW w:w="1952" w:type="dxa"/>
          </w:tcPr>
          <w:p w:rsidR="00A324DE" w:rsidRPr="002B32D9" w:rsidRDefault="00A324DE" w:rsidP="00A324DE">
            <w:pPr>
              <w:pStyle w:val="TableContent"/>
              <w:cnfStyle w:val="000000000000"/>
            </w:pPr>
            <w:r>
              <w:t>3h</w:t>
            </w:r>
          </w:p>
        </w:tc>
        <w:tc>
          <w:tcPr>
            <w:tcW w:w="1955" w:type="dxa"/>
          </w:tcPr>
          <w:p w:rsidR="00A324DE" w:rsidRPr="002B32D9" w:rsidRDefault="00A324DE" w:rsidP="00A324DE">
            <w:pPr>
              <w:pStyle w:val="TableContent"/>
              <w:cnfStyle w:val="000000000000"/>
            </w:pPr>
            <w:r>
              <w:t>7h</w:t>
            </w:r>
          </w:p>
        </w:tc>
      </w:tr>
      <w:tr w:rsidR="00A324DE">
        <w:trPr>
          <w:cnfStyle w:val="000000100000"/>
        </w:trPr>
        <w:tc>
          <w:tcPr>
            <w:cnfStyle w:val="001000000000"/>
            <w:tcW w:w="2150" w:type="dxa"/>
          </w:tcPr>
          <w:p w:rsidR="00A324DE" w:rsidRPr="009C1ACB" w:rsidRDefault="00A324DE" w:rsidP="00A324DE">
            <w:pPr>
              <w:pStyle w:val="TableContent"/>
            </w:pPr>
            <w:r w:rsidRPr="009C1ACB">
              <w:t>Umsetzung</w:t>
            </w:r>
          </w:p>
        </w:tc>
        <w:tc>
          <w:tcPr>
            <w:tcW w:w="1955" w:type="dxa"/>
          </w:tcPr>
          <w:p w:rsidR="00A324DE" w:rsidRPr="002B32D9" w:rsidRDefault="00A324DE" w:rsidP="00A324DE">
            <w:pPr>
              <w:pStyle w:val="TableContent"/>
              <w:cnfStyle w:val="000000100000"/>
            </w:pPr>
            <w:r>
              <w:t>30h</w:t>
            </w:r>
          </w:p>
        </w:tc>
        <w:tc>
          <w:tcPr>
            <w:tcW w:w="1950" w:type="dxa"/>
          </w:tcPr>
          <w:p w:rsidR="00A324DE" w:rsidRPr="002B32D9" w:rsidRDefault="00A324DE" w:rsidP="00A324DE">
            <w:pPr>
              <w:pStyle w:val="TableContent"/>
              <w:cnfStyle w:val="000000100000"/>
            </w:pPr>
            <w:r>
              <w:t>15h</w:t>
            </w:r>
          </w:p>
        </w:tc>
        <w:tc>
          <w:tcPr>
            <w:tcW w:w="1952" w:type="dxa"/>
          </w:tcPr>
          <w:p w:rsidR="00A324DE" w:rsidRPr="002B32D9" w:rsidRDefault="00A324DE" w:rsidP="00A324DE">
            <w:pPr>
              <w:pStyle w:val="TableContent"/>
              <w:cnfStyle w:val="000000100000"/>
            </w:pPr>
            <w:r>
              <w:t>25</w:t>
            </w:r>
            <w:r w:rsidRPr="002B32D9">
              <w:t>h</w:t>
            </w:r>
          </w:p>
        </w:tc>
        <w:tc>
          <w:tcPr>
            <w:tcW w:w="1955" w:type="dxa"/>
          </w:tcPr>
          <w:p w:rsidR="00A324DE" w:rsidRPr="002B32D9" w:rsidRDefault="00A324DE" w:rsidP="00A324DE">
            <w:pPr>
              <w:pStyle w:val="TableContent"/>
              <w:cnfStyle w:val="000000100000"/>
            </w:pPr>
            <w:r>
              <w:t>40h</w:t>
            </w:r>
          </w:p>
        </w:tc>
      </w:tr>
      <w:tr w:rsidR="00A324DE">
        <w:tc>
          <w:tcPr>
            <w:cnfStyle w:val="001000000000"/>
            <w:tcW w:w="2150" w:type="dxa"/>
          </w:tcPr>
          <w:p w:rsidR="00A324DE" w:rsidRPr="009C1ACB" w:rsidRDefault="00A324DE" w:rsidP="00A324DE">
            <w:pPr>
              <w:pStyle w:val="TableContent"/>
            </w:pPr>
            <w:r w:rsidRPr="009C1ACB">
              <w:t>Test</w:t>
            </w:r>
          </w:p>
        </w:tc>
        <w:tc>
          <w:tcPr>
            <w:tcW w:w="1955" w:type="dxa"/>
          </w:tcPr>
          <w:p w:rsidR="00A324DE" w:rsidRPr="002B32D9" w:rsidRDefault="00A324DE" w:rsidP="00A324DE">
            <w:pPr>
              <w:pStyle w:val="TableContent"/>
              <w:cnfStyle w:val="000000000000"/>
            </w:pPr>
            <w:r>
              <w:t>12h</w:t>
            </w:r>
          </w:p>
        </w:tc>
        <w:tc>
          <w:tcPr>
            <w:tcW w:w="1950" w:type="dxa"/>
          </w:tcPr>
          <w:p w:rsidR="00A324DE" w:rsidRPr="002B32D9" w:rsidRDefault="00A324DE" w:rsidP="00A324DE">
            <w:pPr>
              <w:pStyle w:val="TableContent"/>
              <w:cnfStyle w:val="000000000000"/>
            </w:pPr>
            <w:r>
              <w:t>4h</w:t>
            </w:r>
          </w:p>
        </w:tc>
        <w:tc>
          <w:tcPr>
            <w:tcW w:w="1952" w:type="dxa"/>
          </w:tcPr>
          <w:p w:rsidR="00A324DE" w:rsidRPr="002B32D9" w:rsidRDefault="00A324DE" w:rsidP="00A324DE">
            <w:pPr>
              <w:pStyle w:val="TableContent"/>
              <w:cnfStyle w:val="000000000000"/>
            </w:pPr>
            <w:r>
              <w:t>4h</w:t>
            </w:r>
          </w:p>
        </w:tc>
        <w:tc>
          <w:tcPr>
            <w:tcW w:w="1955" w:type="dxa"/>
          </w:tcPr>
          <w:p w:rsidR="00A324DE" w:rsidRPr="002B32D9" w:rsidRDefault="00A324DE" w:rsidP="00A324DE">
            <w:pPr>
              <w:pStyle w:val="TableContent"/>
              <w:cnfStyle w:val="000000000000"/>
            </w:pPr>
            <w:r>
              <w:t>8h</w:t>
            </w:r>
          </w:p>
        </w:tc>
      </w:tr>
      <w:tr w:rsidR="00A324DE">
        <w:trPr>
          <w:cnfStyle w:val="000000100000"/>
        </w:trPr>
        <w:tc>
          <w:tcPr>
            <w:cnfStyle w:val="001000000000"/>
            <w:tcW w:w="2150" w:type="dxa"/>
          </w:tcPr>
          <w:p w:rsidR="00A324DE" w:rsidRPr="009C1ACB" w:rsidRDefault="00A324DE" w:rsidP="00A324DE">
            <w:pPr>
              <w:pStyle w:val="TableContent"/>
            </w:pPr>
            <w:r w:rsidRPr="009C1ACB">
              <w:t>Präsentation</w:t>
            </w:r>
          </w:p>
        </w:tc>
        <w:tc>
          <w:tcPr>
            <w:tcW w:w="1955" w:type="dxa"/>
          </w:tcPr>
          <w:p w:rsidR="00A324DE" w:rsidRPr="002B32D9" w:rsidRDefault="00A324DE" w:rsidP="00A324DE">
            <w:pPr>
              <w:pStyle w:val="TableContent"/>
              <w:cnfStyle w:val="000000100000"/>
            </w:pPr>
            <w:r>
              <w:t>8h</w:t>
            </w:r>
          </w:p>
        </w:tc>
        <w:tc>
          <w:tcPr>
            <w:tcW w:w="1950" w:type="dxa"/>
          </w:tcPr>
          <w:p w:rsidR="00A324DE" w:rsidRPr="002B32D9" w:rsidRDefault="00A324DE" w:rsidP="00A324DE">
            <w:pPr>
              <w:pStyle w:val="TableContent"/>
              <w:cnfStyle w:val="000000100000"/>
            </w:pPr>
            <w:r>
              <w:t>4h</w:t>
            </w:r>
          </w:p>
        </w:tc>
        <w:tc>
          <w:tcPr>
            <w:tcW w:w="1952" w:type="dxa"/>
          </w:tcPr>
          <w:p w:rsidR="00A324DE" w:rsidRPr="002B32D9" w:rsidRDefault="00A324DE" w:rsidP="00A324DE">
            <w:pPr>
              <w:pStyle w:val="TableContent"/>
              <w:cnfStyle w:val="000000100000"/>
            </w:pPr>
            <w:r>
              <w:t>4h</w:t>
            </w:r>
          </w:p>
        </w:tc>
        <w:tc>
          <w:tcPr>
            <w:tcW w:w="1955" w:type="dxa"/>
          </w:tcPr>
          <w:p w:rsidR="00A324DE" w:rsidRPr="002B32D9" w:rsidRDefault="00A324DE" w:rsidP="00A324DE">
            <w:pPr>
              <w:pStyle w:val="TableContent"/>
              <w:cnfStyle w:val="000000100000"/>
            </w:pPr>
            <w:r>
              <w:t>8h</w:t>
            </w:r>
          </w:p>
        </w:tc>
      </w:tr>
      <w:tr w:rsidR="00A324DE">
        <w:tc>
          <w:tcPr>
            <w:cnfStyle w:val="001000000000"/>
            <w:tcW w:w="2150" w:type="dxa"/>
          </w:tcPr>
          <w:p w:rsidR="00A324DE" w:rsidRPr="009C1ACB" w:rsidRDefault="00A324DE" w:rsidP="00A324DE">
            <w:pPr>
              <w:pStyle w:val="TableContent"/>
            </w:pPr>
            <w:r w:rsidRPr="009C1ACB">
              <w:t>Dokumentation Überprüfung</w:t>
            </w:r>
          </w:p>
        </w:tc>
        <w:tc>
          <w:tcPr>
            <w:tcW w:w="1955" w:type="dxa"/>
          </w:tcPr>
          <w:p w:rsidR="00A324DE" w:rsidRPr="002B32D9" w:rsidRDefault="00A324DE" w:rsidP="00A324DE">
            <w:pPr>
              <w:pStyle w:val="TableContent"/>
              <w:cnfStyle w:val="000000000000"/>
            </w:pPr>
            <w:r>
              <w:t>4h</w:t>
            </w:r>
          </w:p>
        </w:tc>
        <w:tc>
          <w:tcPr>
            <w:tcW w:w="1950" w:type="dxa"/>
          </w:tcPr>
          <w:p w:rsidR="00A324DE" w:rsidRPr="002B32D9" w:rsidRDefault="00A324DE" w:rsidP="00A324DE">
            <w:pPr>
              <w:pStyle w:val="TableContent"/>
              <w:cnfStyle w:val="000000000000"/>
            </w:pPr>
            <w:r>
              <w:t>3h</w:t>
            </w:r>
          </w:p>
        </w:tc>
        <w:tc>
          <w:tcPr>
            <w:tcW w:w="1952" w:type="dxa"/>
          </w:tcPr>
          <w:p w:rsidR="00A324DE" w:rsidRPr="002B32D9" w:rsidRDefault="00A324DE" w:rsidP="00A324DE">
            <w:pPr>
              <w:pStyle w:val="TableContent"/>
              <w:cnfStyle w:val="000000000000"/>
            </w:pPr>
            <w:r>
              <w:t>2</w:t>
            </w:r>
            <w:r w:rsidRPr="002B32D9">
              <w:t>h</w:t>
            </w:r>
          </w:p>
        </w:tc>
        <w:tc>
          <w:tcPr>
            <w:tcW w:w="1955" w:type="dxa"/>
          </w:tcPr>
          <w:p w:rsidR="00A324DE" w:rsidRPr="002B32D9" w:rsidRDefault="00A324DE" w:rsidP="00A324DE">
            <w:pPr>
              <w:pStyle w:val="TableContent"/>
              <w:cnfStyle w:val="000000000000"/>
            </w:pPr>
            <w:r>
              <w:t>5h</w:t>
            </w:r>
          </w:p>
        </w:tc>
      </w:tr>
      <w:tr w:rsidR="00A324DE">
        <w:trPr>
          <w:cnfStyle w:val="010000000000"/>
        </w:trPr>
        <w:tc>
          <w:tcPr>
            <w:cnfStyle w:val="001000000000"/>
            <w:tcW w:w="2150" w:type="dxa"/>
          </w:tcPr>
          <w:p w:rsidR="00A324DE" w:rsidRPr="009C1ACB" w:rsidRDefault="00A324DE" w:rsidP="00A324DE">
            <w:pPr>
              <w:pStyle w:val="TableContent"/>
            </w:pPr>
            <w:r w:rsidRPr="009C1ACB">
              <w:t>Total</w:t>
            </w:r>
          </w:p>
        </w:tc>
        <w:tc>
          <w:tcPr>
            <w:tcW w:w="1955" w:type="dxa"/>
          </w:tcPr>
          <w:p w:rsidR="00A324DE" w:rsidRPr="002B32D9" w:rsidRDefault="00A324DE" w:rsidP="00A324DE">
            <w:pPr>
              <w:pStyle w:val="TableContent"/>
              <w:cnfStyle w:val="010000000000"/>
            </w:pPr>
            <w:r>
              <w:t>100h</w:t>
            </w:r>
          </w:p>
        </w:tc>
        <w:tc>
          <w:tcPr>
            <w:tcW w:w="1950" w:type="dxa"/>
          </w:tcPr>
          <w:p w:rsidR="00A324DE" w:rsidRPr="002B32D9" w:rsidRDefault="00A324DE" w:rsidP="00A324DE">
            <w:pPr>
              <w:pStyle w:val="TableContent"/>
              <w:cnfStyle w:val="010000000000"/>
            </w:pPr>
            <w:r>
              <w:t>53h</w:t>
            </w:r>
          </w:p>
        </w:tc>
        <w:tc>
          <w:tcPr>
            <w:tcW w:w="1952" w:type="dxa"/>
          </w:tcPr>
          <w:p w:rsidR="00A324DE" w:rsidRPr="002B32D9" w:rsidRDefault="00A324DE" w:rsidP="00A324DE">
            <w:pPr>
              <w:pStyle w:val="TableContent"/>
              <w:cnfStyle w:val="010000000000"/>
            </w:pPr>
            <w:r>
              <w:t>54h</w:t>
            </w:r>
          </w:p>
        </w:tc>
        <w:tc>
          <w:tcPr>
            <w:tcW w:w="1955" w:type="dxa"/>
          </w:tcPr>
          <w:p w:rsidR="00A324DE" w:rsidRPr="002B32D9" w:rsidRDefault="00A324DE" w:rsidP="00A324DE">
            <w:pPr>
              <w:pStyle w:val="TableContent"/>
              <w:cnfStyle w:val="010000000000"/>
            </w:pPr>
            <w:r>
              <w:t>107h</w:t>
            </w:r>
          </w:p>
        </w:tc>
      </w:tr>
    </w:tbl>
    <w:p w:rsidR="00D15A29" w:rsidRPr="00D15A29" w:rsidRDefault="00D15A29" w:rsidP="00D15A29">
      <w:pPr>
        <w:pStyle w:val="berschrift1"/>
      </w:pPr>
      <w:bookmarkStart w:id="19" w:name="_Toc135823932"/>
      <w:r w:rsidRPr="00D15A29">
        <w:t>Umsetzung</w:t>
      </w:r>
      <w:bookmarkEnd w:id="19"/>
    </w:p>
    <w:p w:rsidR="00D15A29" w:rsidRPr="00D15A29" w:rsidRDefault="00D15A29" w:rsidP="00D15A29">
      <w:pPr>
        <w:pStyle w:val="berschrift2"/>
      </w:pPr>
      <w:bookmarkStart w:id="20" w:name="_Toc135823933"/>
      <w:r w:rsidRPr="00D15A29">
        <w:t>Tools</w:t>
      </w:r>
      <w:bookmarkEnd w:id="20"/>
      <w:r w:rsidR="004B7857">
        <w:t xml:space="preserve"> (TJ)</w:t>
      </w:r>
    </w:p>
    <w:p w:rsidR="009D7FD4" w:rsidRDefault="009D7FD4" w:rsidP="00975A9A">
      <w:pPr>
        <w:pStyle w:val="berschrift3"/>
      </w:pPr>
      <w:bookmarkStart w:id="21" w:name="_Toc135823935"/>
      <w:r>
        <w:t>Collaboration</w:t>
      </w:r>
      <w:bookmarkEnd w:id="21"/>
    </w:p>
    <w:p w:rsidR="009D7FD4" w:rsidRPr="009D7FD4" w:rsidRDefault="009D7FD4" w:rsidP="009D7FD4">
      <w:r>
        <w:t>Für das Ablegen von Notizen haben wir Google Wave eingesetzt. Mit Google Wave können Diskussionen (Waves) geführt werden, die neben Text auch Links, Bilder und andere Medien enthalten können.</w:t>
      </w:r>
    </w:p>
    <w:p w:rsidR="00975A9A" w:rsidRDefault="00975A9A" w:rsidP="00D15A29">
      <w:pPr>
        <w:pStyle w:val="berschrift3"/>
      </w:pPr>
      <w:bookmarkStart w:id="22" w:name="_Toc135823936"/>
      <w:r>
        <w:t>K</w:t>
      </w:r>
      <w:r w:rsidR="00D15A29" w:rsidRPr="00D15A29">
        <w:t>ommuni</w:t>
      </w:r>
      <w:r w:rsidR="004B7857">
        <w:t>k</w:t>
      </w:r>
      <w:r w:rsidR="00D15A29" w:rsidRPr="00D15A29">
        <w:t>ation</w:t>
      </w:r>
      <w:bookmarkEnd w:id="22"/>
    </w:p>
    <w:p w:rsidR="00D15A29" w:rsidRPr="00975A9A" w:rsidRDefault="00975A9A" w:rsidP="00975A9A">
      <w:r>
        <w:t xml:space="preserve">Für die Kommunikation </w:t>
      </w:r>
      <w:r w:rsidR="009D7FD4">
        <w:t>haben wir Skype verwendet</w:t>
      </w:r>
      <w:r>
        <w:t>. Mit Skype können Telefonkonferenzen abgehalten werden. Skype ermöglicht auch Desktop-Sharing.</w:t>
      </w:r>
    </w:p>
    <w:p w:rsidR="00975A9A" w:rsidRDefault="00975A9A" w:rsidP="00D15A29">
      <w:pPr>
        <w:pStyle w:val="berschrift3"/>
      </w:pPr>
      <w:bookmarkStart w:id="23" w:name="_Toc135823937"/>
      <w:r>
        <w:t>Applikationsentwick</w:t>
      </w:r>
      <w:r w:rsidR="00D15A29" w:rsidRPr="00D15A29">
        <w:t>lung</w:t>
      </w:r>
      <w:bookmarkEnd w:id="23"/>
    </w:p>
    <w:p w:rsidR="005E642F" w:rsidRDefault="00975A9A" w:rsidP="00975A9A">
      <w:r>
        <w:t>Als IDE für die PHP und Javascript Entwicklung wurde PHPStorm</w:t>
      </w:r>
      <w:r w:rsidR="002F341D">
        <w:rPr>
          <w:rStyle w:val="Funotenzeichen"/>
        </w:rPr>
        <w:footnoteReference w:id="2"/>
      </w:r>
      <w:r>
        <w:t xml:space="preserve"> von JetBrains eingesetzt.</w:t>
      </w:r>
      <w:r w:rsidR="002F341D">
        <w:t xml:space="preserve"> </w:t>
      </w:r>
    </w:p>
    <w:p w:rsidR="005E642F" w:rsidRDefault="005E642F" w:rsidP="005E642F">
      <w:pPr>
        <w:pStyle w:val="berschrift3"/>
      </w:pPr>
      <w:bookmarkStart w:id="24" w:name="_Toc135823938"/>
      <w:r>
        <w:t>Testing</w:t>
      </w:r>
      <w:bookmarkEnd w:id="24"/>
    </w:p>
    <w:p w:rsidR="00D15A29" w:rsidRPr="005E642F" w:rsidRDefault="005E642F" w:rsidP="005E642F">
      <w:r>
        <w:t>Für Navig</w:t>
      </w:r>
      <w:r w:rsidR="004F656D">
        <w:t>ation</w:t>
      </w:r>
      <w:r w:rsidR="006B63D6">
        <w:t>-</w:t>
      </w:r>
      <w:r w:rsidR="004F656D">
        <w:t xml:space="preserve"> und GUI-</w:t>
      </w:r>
      <w:r>
        <w:t xml:space="preserve">Tests </w:t>
      </w:r>
      <w:r w:rsidR="004F656D">
        <w:t>wurde Selenium-</w:t>
      </w:r>
      <w:r>
        <w:t xml:space="preserve">IDE (Firefox Plugin) </w:t>
      </w:r>
      <w:r w:rsidR="004F656D">
        <w:t>eingesetzt</w:t>
      </w:r>
      <w:r w:rsidR="00795D52">
        <w:t xml:space="preserve">. </w:t>
      </w:r>
      <w:r>
        <w:t>AJAX</w:t>
      </w:r>
      <w:r w:rsidR="004F656D">
        <w:t>-Requests- und Javascript-</w:t>
      </w:r>
      <w:r w:rsidR="00795D52">
        <w:t xml:space="preserve">Debugging </w:t>
      </w:r>
      <w:r w:rsidR="004F656D">
        <w:t>wurden mittels Firebug (Firefox Plugin)</w:t>
      </w:r>
      <w:r w:rsidR="00795D52" w:rsidRPr="005E642F">
        <w:t xml:space="preserve"> </w:t>
      </w:r>
      <w:r w:rsidR="004F656D">
        <w:t>durchgeführt.</w:t>
      </w:r>
    </w:p>
    <w:p w:rsidR="00975A9A" w:rsidRDefault="00D15A29" w:rsidP="00D15A29">
      <w:pPr>
        <w:pStyle w:val="berschrift3"/>
      </w:pPr>
      <w:bookmarkStart w:id="25" w:name="_Toc135823939"/>
      <w:r w:rsidRPr="00D15A29">
        <w:t>Versionkontrolle – Google Code</w:t>
      </w:r>
      <w:bookmarkEnd w:id="25"/>
    </w:p>
    <w:p w:rsidR="00D15A29" w:rsidRPr="00975A9A" w:rsidRDefault="00975A9A" w:rsidP="00975A9A">
      <w:r>
        <w:t>Die</w:t>
      </w:r>
      <w:r w:rsidR="00E71467">
        <w:t xml:space="preserve"> Versionkontrolle mit SVN wird bei</w:t>
      </w:r>
      <w:r>
        <w:t xml:space="preserve"> Google Code gehostet</w:t>
      </w:r>
      <w:r w:rsidR="00B06E58">
        <w:rPr>
          <w:rStyle w:val="Funotenzeichen"/>
        </w:rPr>
        <w:footnoteReference w:id="3"/>
      </w:r>
      <w:r>
        <w:t>.</w:t>
      </w:r>
    </w:p>
    <w:p w:rsidR="00975A9A" w:rsidRDefault="00D15A29" w:rsidP="00D15A29">
      <w:pPr>
        <w:pStyle w:val="berschrift3"/>
      </w:pPr>
      <w:bookmarkStart w:id="26" w:name="_Toc135823940"/>
      <w:r w:rsidRPr="00D15A29">
        <w:t>Hosting</w:t>
      </w:r>
      <w:bookmarkEnd w:id="26"/>
    </w:p>
    <w:p w:rsidR="004B7857" w:rsidRDefault="00975A9A" w:rsidP="00975A9A">
      <w:r>
        <w:t xml:space="preserve">Die Applikation läuft zu Testzwecken </w:t>
      </w:r>
      <w:r w:rsidR="00574727">
        <w:t>unter einer privaten Subdomäne</w:t>
      </w:r>
      <w:r w:rsidR="00B06E58">
        <w:t xml:space="preserve"> http://shlist.junghans.co.za</w:t>
      </w:r>
      <w:r w:rsidR="00574727">
        <w:t>.</w:t>
      </w:r>
    </w:p>
    <w:p w:rsidR="00D15A29" w:rsidRPr="00975A9A" w:rsidRDefault="004B7857" w:rsidP="004B7857">
      <w:pPr>
        <w:pStyle w:val="berschrift3"/>
      </w:pPr>
      <w:r>
        <w:t>Pivotaltracker</w:t>
      </w:r>
    </w:p>
    <w:p w:rsidR="004B7857" w:rsidRDefault="004B7857" w:rsidP="00D15A29">
      <w:pPr>
        <w:pStyle w:val="berschrift2"/>
      </w:pPr>
      <w:bookmarkStart w:id="27" w:name="_Toc135823941"/>
      <w:r>
        <w:t>Technologien (Simon + TJ)</w:t>
      </w:r>
    </w:p>
    <w:p w:rsidR="00F028D7" w:rsidRDefault="00F028D7" w:rsidP="00F028D7">
      <w:pPr>
        <w:pStyle w:val="berschrift1"/>
      </w:pPr>
      <w:bookmarkStart w:id="28" w:name="_Toc135823942"/>
      <w:bookmarkEnd w:id="27"/>
      <w:r>
        <w:t>Software-Archtiktur</w:t>
      </w:r>
      <w:bookmarkEnd w:id="28"/>
    </w:p>
    <w:p w:rsidR="00F028D7" w:rsidRDefault="00F028D7" w:rsidP="00F028D7">
      <w:pPr>
        <w:pStyle w:val="berschrift2"/>
      </w:pPr>
      <w:bookmarkStart w:id="29" w:name="_Toc135823944"/>
      <w:r>
        <w:t>Klassendiagram</w:t>
      </w:r>
      <w:bookmarkEnd w:id="29"/>
      <w:r w:rsidR="004B7857">
        <w:t xml:space="preserve"> (Simon)</w:t>
      </w:r>
    </w:p>
    <w:p w:rsidR="00F028D7" w:rsidRDefault="00F028D7" w:rsidP="00F028D7">
      <w:pPr>
        <w:pStyle w:val="berschrift2"/>
      </w:pPr>
      <w:bookmarkStart w:id="30" w:name="_Toc135823945"/>
      <w:r>
        <w:t>ER Diagramm</w:t>
      </w:r>
      <w:bookmarkEnd w:id="30"/>
      <w:r w:rsidR="004B7857">
        <w:t xml:space="preserve"> (Simon)</w:t>
      </w:r>
    </w:p>
    <w:p w:rsidR="00EC70DD" w:rsidRDefault="00F028D7" w:rsidP="00EC70DD">
      <w:pPr>
        <w:pStyle w:val="berschrift2"/>
      </w:pPr>
      <w:bookmarkStart w:id="31" w:name="_Toc135823946"/>
      <w:r>
        <w:t>GUIs</w:t>
      </w:r>
      <w:bookmarkEnd w:id="31"/>
      <w:r w:rsidR="004B7857">
        <w:t xml:space="preserve"> (TJ)</w:t>
      </w:r>
    </w:p>
    <w:p w:rsidR="006B63D6" w:rsidRDefault="00EC70DD" w:rsidP="00EC70DD">
      <w:pPr>
        <w:pStyle w:val="berschrift2"/>
      </w:pPr>
      <w:r>
        <w:t>Kommunikation zwischen View und Model</w:t>
      </w:r>
    </w:p>
    <w:p w:rsidR="000557DB" w:rsidRDefault="006B63D6" w:rsidP="00296458">
      <w:r>
        <w:t>Die Kommunikation zwischen View (</w:t>
      </w:r>
      <w:r w:rsidR="00CC47A2">
        <w:t>Präsentationsschicht</w:t>
      </w:r>
      <w:r>
        <w:t>) und Model (</w:t>
      </w:r>
      <w:r w:rsidR="00CC47A2">
        <w:t>Persistenzschicht</w:t>
      </w:r>
      <w:r>
        <w:t xml:space="preserve">) findet </w:t>
      </w:r>
      <w:r w:rsidR="00CC47A2">
        <w:t xml:space="preserve">via AJAX-Requests statt. Die View wird </w:t>
      </w:r>
      <w:r w:rsidR="007576FD">
        <w:t>mit HTML und</w:t>
      </w:r>
      <w:r w:rsidR="00CC47A2">
        <w:t xml:space="preserve"> CSS </w:t>
      </w:r>
      <w:r w:rsidR="007576FD">
        <w:t>dargestellt</w:t>
      </w:r>
      <w:r w:rsidR="008C0C70">
        <w:t xml:space="preserve">. Javascript ist für die Interaktivität der GUI und den Empfang der JSON-Daten zuständig. </w:t>
      </w:r>
      <w:r w:rsidR="007576FD">
        <w:t>Die Kontrollschicht besteht aus Javascript und PHP.</w:t>
      </w:r>
      <w:r w:rsidR="009960EF">
        <w:t xml:space="preserve"> </w:t>
      </w:r>
      <w:r w:rsidR="008C0C70">
        <w:t xml:space="preserve">Letzteres wandelt die verarbeiteten Daten aus dem Model in JSON um. </w:t>
      </w:r>
      <w:r w:rsidR="009960EF" w:rsidRPr="009960EF">
        <w:drawing>
          <wp:inline distT="0" distB="0" distL="0" distR="0">
            <wp:extent cx="6188710" cy="4209504"/>
            <wp:effectExtent l="25400" t="0" r="889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188710" cy="4209504"/>
                    </a:xfrm>
                    <a:prstGeom prst="rect">
                      <a:avLst/>
                    </a:prstGeom>
                    <a:noFill/>
                    <a:ln w="9525">
                      <a:noFill/>
                      <a:miter lim="800000"/>
                      <a:headEnd/>
                      <a:tailEnd/>
                    </a:ln>
                  </pic:spPr>
                </pic:pic>
              </a:graphicData>
            </a:graphic>
          </wp:inline>
        </w:drawing>
      </w:r>
    </w:p>
    <w:p w:rsidR="00296458" w:rsidRDefault="00296458" w:rsidP="00296458">
      <w:r>
        <w:t>JSON ist im Vergleich zu XML viel schlanker. Das bedeutet weniger Datenverkehr wird verursacht und die Reaktionsfähigkeit der Webapplikation wird gesteigert. Da JSON eine offizielle Schreibweise von Javascript-Objekten ist, entsteht kein Zusatzaufwand bei der Verarbeitung mit Javascript.</w:t>
      </w:r>
    </w:p>
    <w:p w:rsidR="006B63D6" w:rsidRDefault="006B63D6" w:rsidP="006B63D6"/>
    <w:p w:rsidR="00021871" w:rsidRDefault="00021871" w:rsidP="006B63D6">
      <w:r>
        <w:t>Der Aufbau der AJAX-Request sieht immer gleich aus:</w:t>
      </w:r>
    </w:p>
    <w:p w:rsidR="00021871" w:rsidRDefault="00021871" w:rsidP="006B63D6"/>
    <w:p w:rsidR="00C407C0" w:rsidRDefault="00021871" w:rsidP="006B63D6">
      <w:pPr>
        <w:rPr>
          <w:b/>
        </w:rPr>
      </w:pPr>
      <w:r w:rsidRPr="00C407C0">
        <w:rPr>
          <w:b/>
        </w:rPr>
        <w:t>PHP</w:t>
      </w:r>
    </w:p>
    <w:p w:rsidR="00963BDA" w:rsidRDefault="00C407C0" w:rsidP="006B63D6">
      <w:r>
        <w:t>Nachdem die Daten mit PHP verarbeitet wurden, werden sie in JSON umgewandelt. Danach wird der JSON-Code mit den entsprechenden Header ausgegeben.</w:t>
      </w:r>
    </w:p>
    <w:p w:rsidR="00C407C0" w:rsidRDefault="00C407C0" w:rsidP="006B63D6"/>
    <w:p w:rsidR="00021871" w:rsidRPr="00C407C0" w:rsidRDefault="00963BDA" w:rsidP="006B63D6">
      <w:r>
        <w:t>PHP:</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Convert to JSON</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$json = json_encode(</w:t>
      </w:r>
      <w:r w:rsidRPr="007662F8">
        <w:rPr>
          <w:rStyle w:val="HTMLCode"/>
          <w:color w:val="008000"/>
        </w:rPr>
        <w:t>$data</w:t>
      </w:r>
      <w:r w:rsidRPr="007662F8">
        <w:rPr>
          <w:rStyle w:val="HTMLCode"/>
        </w:rPr>
        <w:t>);</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Set content type</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header('Content-type: application/json');</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Prevent caching</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header('Expires: 0');</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b/>
        </w:rPr>
        <w:t>// Send Response</w:t>
      </w:r>
    </w:p>
    <w:p w:rsidR="00021871" w:rsidRPr="007662F8" w:rsidRDefault="00021871" w:rsidP="00963BDA">
      <w:pPr>
        <w:pBdr>
          <w:top w:val="single" w:sz="4" w:space="1" w:color="auto"/>
          <w:left w:val="single" w:sz="4" w:space="4" w:color="auto"/>
          <w:bottom w:val="single" w:sz="4" w:space="1" w:color="auto"/>
          <w:right w:val="single" w:sz="4" w:space="4" w:color="auto"/>
        </w:pBdr>
        <w:shd w:val="pct10" w:color="auto" w:fill="auto"/>
        <w:rPr>
          <w:rStyle w:val="HTMLCode"/>
        </w:rPr>
      </w:pPr>
      <w:r w:rsidRPr="007662F8">
        <w:rPr>
          <w:rStyle w:val="HTMLCode"/>
        </w:rPr>
        <w:t>print($json);</w:t>
      </w:r>
    </w:p>
    <w:p w:rsidR="00021871" w:rsidRDefault="00021871" w:rsidP="006B63D6"/>
    <w:p w:rsidR="00021871" w:rsidRDefault="00021871" w:rsidP="006B63D6">
      <w:r>
        <w:t>Javascript: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fetch_items_by_shoppinglist_id = function (callback)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$.ajax({</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'url' : 'controller_proxy.php?controller=fetchitems&amp;sid=' + Shoppinglist.selected_sid,</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'type' : 'get',</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'dataType' : 'json',</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'success' : function (data)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if (data.items)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callback(data);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config.onFetch();</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 else if (data.message &amp;&amp; data.type === 'error')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callback(data);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config.onError(data);</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021871"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Pr="00C407C0" w:rsidRDefault="00021871" w:rsidP="00963BDA">
      <w:pPr>
        <w:pStyle w:val="Code"/>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pct10" w:color="auto" w:fill="auto"/>
        <w:rPr>
          <w:rStyle w:val="HTMLCode"/>
        </w:rPr>
      </w:pPr>
      <w:r w:rsidRPr="00C407C0">
        <w:rPr>
          <w:rStyle w:val="HTMLCode"/>
        </w:rPr>
        <w:t xml:space="preserve">    };</w:t>
      </w:r>
    </w:p>
    <w:p w:rsidR="00963BDA" w:rsidRDefault="00963BDA" w:rsidP="00963BDA">
      <w:pPr>
        <w:jc w:val="right"/>
        <w:rPr>
          <w:lang w:val="en-US"/>
        </w:rPr>
      </w:pPr>
    </w:p>
    <w:p w:rsidR="00D15A29" w:rsidRPr="00963BDA" w:rsidRDefault="00963BDA" w:rsidP="00963BDA">
      <w:pPr>
        <w:rPr>
          <w:lang w:val="en-US"/>
        </w:rPr>
      </w:pPr>
      <w:r>
        <w:rPr>
          <w:lang w:val="en-US"/>
        </w:rPr>
        <w:t>jQuery</w:t>
      </w:r>
      <w:r w:rsidR="001C0972">
        <w:rPr>
          <w:rStyle w:val="Funotenzeichen"/>
          <w:lang w:val="en-US"/>
        </w:rPr>
        <w:footnoteReference w:id="4"/>
      </w:r>
      <w:r>
        <w:rPr>
          <w:lang w:val="en-US"/>
        </w:rPr>
        <w:t xml:space="preserve"> wird für den Javascript-Part eingesetzt.</w:t>
      </w:r>
      <w:r w:rsidR="001C0972">
        <w:rPr>
          <w:lang w:val="en-US"/>
        </w:rPr>
        <w:t xml:space="preserve"> Die Ajax-Abfragen konnten somit relativ einfach erstellt werden.</w:t>
      </w:r>
    </w:p>
    <w:p w:rsidR="002C140C" w:rsidRDefault="00D15A29" w:rsidP="002C140C">
      <w:pPr>
        <w:pStyle w:val="berschrift1"/>
      </w:pPr>
      <w:bookmarkStart w:id="32" w:name="_Toc135823947"/>
      <w:r>
        <w:t>Tests</w:t>
      </w:r>
      <w:bookmarkEnd w:id="32"/>
      <w:r w:rsidR="00234C00">
        <w:t xml:space="preserve"> (TJ)</w:t>
      </w:r>
    </w:p>
    <w:p w:rsidR="00877D53" w:rsidRDefault="002C140C" w:rsidP="00975A9A">
      <w:pPr>
        <w:pStyle w:val="berschrift2"/>
      </w:pPr>
      <w:bookmarkStart w:id="33" w:name="_Toc135823949"/>
      <w:r>
        <w:t>Selenium</w:t>
      </w:r>
      <w:bookmarkEnd w:id="33"/>
    </w:p>
    <w:p w:rsidR="00234C00" w:rsidRDefault="00877D53" w:rsidP="00877D53">
      <w:pPr>
        <w:pStyle w:val="berschrift1"/>
      </w:pPr>
      <w:bookmarkStart w:id="34" w:name="_Toc135823950"/>
      <w:r>
        <w:t>Probleme</w:t>
      </w:r>
      <w:bookmarkEnd w:id="34"/>
    </w:p>
    <w:p w:rsidR="00234C00" w:rsidRDefault="00234C00" w:rsidP="00234C00">
      <w:pPr>
        <w:pStyle w:val="berschrift3"/>
      </w:pPr>
      <w:r>
        <w:t>DAO Flexibilität (Simon)</w:t>
      </w:r>
    </w:p>
    <w:p w:rsidR="0005081E" w:rsidRDefault="00234C00" w:rsidP="00234C00">
      <w:pPr>
        <w:pStyle w:val="berschrift3"/>
      </w:pPr>
      <w:r>
        <w:t>Polling</w:t>
      </w:r>
    </w:p>
    <w:p w:rsidR="0005081E" w:rsidRDefault="0005081E" w:rsidP="0005081E">
      <w:r>
        <w:t xml:space="preserve">Die Daten der Itemauflistung werden alle  3 Sekunden aktualisiert.  Eine AJAX-Abfrage hohlt die aktuellen Daten in der Datenbank. Wenn zwei oder mehrere Personen zur selben Zeit die selbe Einkaufsliste vor sich haben, sieht jeder die Änderungen des anderen ohne etwas tun zu müssen. Mit der Funktion </w:t>
      </w:r>
      <w:r w:rsidRPr="0005081E">
        <w:rPr>
          <w:rStyle w:val="HTMLCode"/>
        </w:rPr>
        <w:t>setTimeout</w:t>
      </w:r>
      <w:r>
        <w:rPr>
          <w:rStyle w:val="HTMLCode"/>
        </w:rPr>
        <w:t xml:space="preserve"> </w:t>
      </w:r>
      <w:r w:rsidRPr="0005081E">
        <w:t>is</w:t>
      </w:r>
      <w:r>
        <w:t>t dieses Verhalten schnell realisiert. Dabei gibt es ein paar kritische Punkte, welche beachtet werden müssen:</w:t>
      </w:r>
    </w:p>
    <w:p w:rsidR="0005081E" w:rsidRDefault="0005081E" w:rsidP="00424E77">
      <w:pPr>
        <w:pStyle w:val="Listenabsatz"/>
        <w:numPr>
          <w:ilvl w:val="0"/>
          <w:numId w:val="15"/>
        </w:numPr>
      </w:pPr>
      <w:r>
        <w:t xml:space="preserve">Ein </w:t>
      </w:r>
      <w:r w:rsidR="00424E77">
        <w:t>GUI-Update</w:t>
      </w:r>
      <w:r>
        <w:t xml:space="preserve"> darf nicht stattfinden, wenn gerade ein Feld editiert wird.</w:t>
      </w:r>
      <w:r w:rsidR="00424E77">
        <w:t xml:space="preserve"> Diese Problematik wurde gelöst i</w:t>
      </w:r>
      <w:r w:rsidR="00043B25">
        <w:t>n dem die Mausaktivität überwacht wird. Befindet sich der Kursor im Bereich der Eingabemaske wird das Update unterdrückt.</w:t>
      </w:r>
    </w:p>
    <w:p w:rsidR="00424E77" w:rsidRDefault="0005081E" w:rsidP="00424E77">
      <w:pPr>
        <w:pStyle w:val="Listenabsatz"/>
        <w:numPr>
          <w:ilvl w:val="0"/>
          <w:numId w:val="15"/>
        </w:numPr>
      </w:pPr>
      <w:r>
        <w:t>Wenn Person A ein Feld editiert, darf Person B dieses Feld nicht gleichzeitig editieren</w:t>
      </w:r>
      <w:r w:rsidR="00424E77">
        <w:t xml:space="preserve">. Dies kann sonst zu </w:t>
      </w:r>
      <w:r>
        <w:t>Race Conditions</w:t>
      </w:r>
      <w:r>
        <w:rPr>
          <w:rStyle w:val="Funotenzeichen"/>
        </w:rPr>
        <w:footnoteReference w:id="5"/>
      </w:r>
      <w:r>
        <w:t>.</w:t>
      </w:r>
      <w:r w:rsidR="00043B25">
        <w:t xml:space="preserve"> Dieser Punkt erfordert eine Sperrung der Ressource, die gerade bearbeitet wird.</w:t>
      </w:r>
    </w:p>
    <w:p w:rsidR="00424E77" w:rsidRDefault="00424E77" w:rsidP="00424E77">
      <w:pPr>
        <w:pStyle w:val="Listenabsatz"/>
        <w:numPr>
          <w:ilvl w:val="0"/>
          <w:numId w:val="15"/>
        </w:numPr>
      </w:pPr>
      <w:r>
        <w:t xml:space="preserve">Es dürfen nicht mehrere AJAX-Abfragen gleichzeitig laufen. Dies kann passieren, wenn eine Antwort länger als 3 Sekunden </w:t>
      </w:r>
      <w:r w:rsidR="00043B25">
        <w:t>dauert</w:t>
      </w:r>
      <w:r>
        <w:t xml:space="preserve"> und </w:t>
      </w:r>
      <w:r w:rsidRPr="00043B25">
        <w:rPr>
          <w:rStyle w:val="HTMLCode"/>
        </w:rPr>
        <w:t>setTimeout</w:t>
      </w:r>
      <w:r>
        <w:t xml:space="preserve"> die Abf</w:t>
      </w:r>
      <w:r w:rsidR="00043B25">
        <w:t xml:space="preserve">rage ein weiteres Mal ausführt bevor die andere beendet wurde. </w:t>
      </w:r>
      <w:r>
        <w:t>In diesem Fall spricht man ebenfalls von Race Conditions.</w:t>
      </w:r>
      <w:r w:rsidR="00043B25">
        <w:t xml:space="preserve"> Lösen kann man das Problem, in dem der </w:t>
      </w:r>
      <w:r w:rsidR="00043B25" w:rsidRPr="00043B25">
        <w:rPr>
          <w:rStyle w:val="HTMLCode"/>
        </w:rPr>
        <w:t>setTimeout</w:t>
      </w:r>
      <w:r w:rsidR="00043B25">
        <w:t>-Handler  immer zurückgesetzt wird (</w:t>
      </w:r>
      <w:r w:rsidR="00043B25" w:rsidRPr="00043B25">
        <w:rPr>
          <w:rStyle w:val="HTMLCode"/>
        </w:rPr>
        <w:t>clearTimeout</w:t>
      </w:r>
      <w:r w:rsidR="00043B25">
        <w:t>) bevor der nächste Aufruf stattfindet.</w:t>
      </w:r>
    </w:p>
    <w:p w:rsidR="00234C00" w:rsidRDefault="00234C00" w:rsidP="00234C00">
      <w:pPr>
        <w:pStyle w:val="berschrift3"/>
      </w:pPr>
      <w:r>
        <w:t>Autorisierung (Simon)</w:t>
      </w:r>
    </w:p>
    <w:p w:rsidR="00A95AAD" w:rsidRDefault="00A95AAD" w:rsidP="00234C00">
      <w:pPr>
        <w:pStyle w:val="berschrift3"/>
      </w:pPr>
      <w:r>
        <w:t>GUI</w:t>
      </w:r>
    </w:p>
    <w:p w:rsidR="00D15A29" w:rsidRPr="00A95AAD" w:rsidRDefault="00A95AAD" w:rsidP="00A95AAD">
      <w:r>
        <w:t>Die Navigierbarkeit ohne Page-Relo</w:t>
      </w:r>
    </w:p>
    <w:p w:rsidR="0098708D" w:rsidRDefault="00D15A29" w:rsidP="00D15A29">
      <w:pPr>
        <w:pStyle w:val="berschrift1"/>
      </w:pPr>
      <w:bookmarkStart w:id="35" w:name="_Toc135823951"/>
      <w:r>
        <w:t>Learnings</w:t>
      </w:r>
      <w:bookmarkEnd w:id="35"/>
    </w:p>
    <w:p w:rsidR="0098708D" w:rsidRDefault="0098708D" w:rsidP="00E43173">
      <w:pPr>
        <w:pStyle w:val="berschrift2"/>
      </w:pPr>
      <w:bookmarkStart w:id="36" w:name="_Toc135823952"/>
      <w:r>
        <w:t>AJAX mit PHP und JSON</w:t>
      </w:r>
      <w:bookmarkEnd w:id="36"/>
    </w:p>
    <w:p w:rsidR="0098708D" w:rsidRDefault="0098708D" w:rsidP="0098708D">
      <w:r>
        <w:t>Für die Kommunikation zwischen View und Controller wird auschliesslich AJAX genutzt. Als Datenstruktur eignet sich JSON wegen dem geringen Overhead und dem Zusammenspiel mit Javascript sehr gut.</w:t>
      </w:r>
    </w:p>
    <w:p w:rsidR="0098708D" w:rsidRDefault="0098708D" w:rsidP="0098708D">
      <w:r>
        <w:t>Für die Javascript/PHP Schnittstelle haben wir uns an das Beispiel 8-5 auf Seite 85 aus dem Buch "Developing Large Web Applications" (Oreilly und Yahoo! Press) angelehnt.</w:t>
      </w:r>
    </w:p>
    <w:p w:rsidR="0098708D" w:rsidRDefault="0098708D" w:rsidP="0098708D"/>
    <w:p w:rsidR="0098708D" w:rsidRPr="007662F8" w:rsidRDefault="0098708D" w:rsidP="0098708D">
      <w:pPr>
        <w:rPr>
          <w:rStyle w:val="HTMLCode"/>
        </w:rPr>
      </w:pPr>
      <w:r w:rsidRPr="007662F8">
        <w:rPr>
          <w:rStyle w:val="HTMLCode"/>
        </w:rPr>
        <w:t>&lt;?php</w:t>
      </w:r>
    </w:p>
    <w:p w:rsidR="007662F8" w:rsidRPr="007662F8" w:rsidRDefault="0098708D" w:rsidP="0098708D">
      <w:pPr>
        <w:rPr>
          <w:rStyle w:val="HTMLCode"/>
        </w:rPr>
      </w:pPr>
      <w:r w:rsidRPr="007662F8">
        <w:rPr>
          <w:rStyle w:val="HTMLCode"/>
          <w:b/>
        </w:rPr>
        <w:t>// Include</w:t>
      </w:r>
      <w:r w:rsidR="007662F8" w:rsidRPr="007662F8">
        <w:rPr>
          <w:rStyle w:val="HTMLCode"/>
          <w:b/>
        </w:rPr>
        <w:t xml:space="preserve"> libraries</w:t>
      </w:r>
    </w:p>
    <w:p w:rsidR="0098708D" w:rsidRPr="007662F8" w:rsidRDefault="007662F8" w:rsidP="0098708D">
      <w:pPr>
        <w:rPr>
          <w:rStyle w:val="HTMLCode"/>
        </w:rPr>
      </w:pPr>
      <w:r w:rsidRPr="007662F8">
        <w:rPr>
          <w:rStyle w:val="HTMLCode"/>
        </w:rPr>
        <w:t>...</w:t>
      </w:r>
    </w:p>
    <w:p w:rsidR="0098708D" w:rsidRPr="007662F8" w:rsidRDefault="0098708D" w:rsidP="0098708D">
      <w:pPr>
        <w:rPr>
          <w:rStyle w:val="HTMLCode"/>
        </w:rPr>
      </w:pPr>
      <w:r w:rsidRPr="007662F8">
        <w:rPr>
          <w:rStyle w:val="HTMLCode"/>
          <w:b/>
        </w:rPr>
        <w:t xml:space="preserve">// </w:t>
      </w:r>
      <w:r w:rsidR="007662F8" w:rsidRPr="007662F8">
        <w:rPr>
          <w:rStyle w:val="HTMLCode"/>
          <w:b/>
        </w:rPr>
        <w:t>Handle the inputs via POST / GET</w:t>
      </w:r>
    </w:p>
    <w:p w:rsidR="0098708D" w:rsidRPr="007662F8" w:rsidRDefault="0098708D" w:rsidP="0098708D">
      <w:pPr>
        <w:rPr>
          <w:rStyle w:val="HTMLCode"/>
        </w:rPr>
      </w:pPr>
      <w:r w:rsidRPr="007662F8">
        <w:rPr>
          <w:rStyle w:val="HTMLCode"/>
        </w:rPr>
        <w:t>$user_id = $_SESSION['user']-&gt;userId;</w:t>
      </w:r>
    </w:p>
    <w:p w:rsidR="007662F8" w:rsidRPr="007662F8" w:rsidRDefault="0098708D" w:rsidP="0098708D">
      <w:pPr>
        <w:rPr>
          <w:rStyle w:val="HTMLCode"/>
        </w:rPr>
      </w:pPr>
      <w:r w:rsidRPr="007662F8">
        <w:rPr>
          <w:rStyle w:val="HTMLCode"/>
        </w:rPr>
        <w:t>$</w:t>
      </w:r>
      <w:r w:rsidR="007662F8" w:rsidRPr="007662F8">
        <w:rPr>
          <w:rStyle w:val="HTMLCode"/>
        </w:rPr>
        <w:t>shoppinglist_id = $_GET['sid'];</w:t>
      </w:r>
    </w:p>
    <w:p w:rsidR="007662F8" w:rsidRPr="007662F8" w:rsidRDefault="007662F8" w:rsidP="0098708D">
      <w:pPr>
        <w:rPr>
          <w:rStyle w:val="HTMLCode"/>
        </w:rPr>
      </w:pPr>
      <w:r>
        <w:rPr>
          <w:rStyle w:val="HTMLCode"/>
        </w:rPr>
        <w:t>...</w:t>
      </w:r>
    </w:p>
    <w:p w:rsidR="0098708D" w:rsidRPr="007662F8" w:rsidRDefault="007662F8" w:rsidP="0098708D">
      <w:pPr>
        <w:rPr>
          <w:rStyle w:val="HTMLCode"/>
        </w:rPr>
      </w:pPr>
      <w:r w:rsidRPr="007662F8">
        <w:rPr>
          <w:rStyle w:val="HTMLCode"/>
          <w:b/>
        </w:rPr>
        <w:t xml:space="preserve">// Assemble data. In this case, retreive data from </w:t>
      </w:r>
      <w:r>
        <w:rPr>
          <w:rStyle w:val="HTMLCode"/>
          <w:b/>
        </w:rPr>
        <w:t>model.</w:t>
      </w:r>
    </w:p>
    <w:p w:rsidR="0098708D" w:rsidRPr="007662F8" w:rsidRDefault="0098708D" w:rsidP="0098708D">
      <w:pPr>
        <w:rPr>
          <w:rStyle w:val="HTMLCode"/>
        </w:rPr>
      </w:pPr>
      <w:r w:rsidRPr="007662F8">
        <w:rPr>
          <w:rStyle w:val="HTMLCode"/>
        </w:rPr>
        <w:t>if(isset($_GET['sid']) AND $_GET['sid'] &gt;= 0) {</w:t>
      </w:r>
    </w:p>
    <w:p w:rsidR="0098708D" w:rsidRPr="007662F8" w:rsidRDefault="0098708D" w:rsidP="0098708D">
      <w:pPr>
        <w:rPr>
          <w:rStyle w:val="HTMLCode"/>
        </w:rPr>
      </w:pPr>
      <w:r w:rsidRPr="007662F8">
        <w:rPr>
          <w:rStyle w:val="HTMLCode"/>
        </w:rPr>
        <w:t xml:space="preserve">    </w:t>
      </w:r>
      <w:r w:rsidRPr="007662F8">
        <w:rPr>
          <w:rStyle w:val="HTMLCode"/>
          <w:color w:val="008000"/>
        </w:rPr>
        <w:t>$items</w:t>
      </w:r>
      <w:r w:rsidRPr="007662F8">
        <w:rPr>
          <w:rStyle w:val="HTMLCode"/>
        </w:rPr>
        <w:t xml:space="preserve"> = DAOFactory::getItemDAO()-&gt;queryAllByUserIdAndShoppinglistIdNotClosed($user_id, $shoppinglist_id);</w:t>
      </w:r>
    </w:p>
    <w:p w:rsidR="0098708D" w:rsidRPr="007662F8" w:rsidRDefault="0098708D" w:rsidP="0098708D">
      <w:pPr>
        <w:rPr>
          <w:rStyle w:val="HTMLCode"/>
        </w:rPr>
      </w:pPr>
      <w:r w:rsidRPr="007662F8">
        <w:rPr>
          <w:rStyle w:val="HTMLCode"/>
        </w:rPr>
        <w:t>} else {</w:t>
      </w:r>
    </w:p>
    <w:p w:rsidR="0098708D" w:rsidRPr="007662F8" w:rsidRDefault="0098708D" w:rsidP="0098708D">
      <w:pPr>
        <w:rPr>
          <w:rStyle w:val="HTMLCode"/>
        </w:rPr>
      </w:pPr>
      <w:r w:rsidRPr="007662F8">
        <w:rPr>
          <w:rStyle w:val="HTMLCode"/>
        </w:rPr>
        <w:t xml:space="preserve">    $items = DAOFactory::getItemDAO()-&gt;queryAllByUserIdNotClosed($user_id);</w:t>
      </w:r>
    </w:p>
    <w:p w:rsidR="0098708D" w:rsidRPr="007662F8" w:rsidRDefault="0098708D" w:rsidP="0098708D">
      <w:pPr>
        <w:rPr>
          <w:rStyle w:val="HTMLCode"/>
        </w:rPr>
      </w:pPr>
      <w:r w:rsidRPr="007662F8">
        <w:rPr>
          <w:rStyle w:val="HTMLCode"/>
        </w:rPr>
        <w:t>}</w:t>
      </w:r>
    </w:p>
    <w:p w:rsidR="0098708D" w:rsidRPr="007662F8" w:rsidRDefault="0098708D" w:rsidP="0098708D">
      <w:pPr>
        <w:rPr>
          <w:rStyle w:val="HTMLCode"/>
        </w:rPr>
      </w:pPr>
    </w:p>
    <w:p w:rsidR="0098708D" w:rsidRPr="007662F8" w:rsidRDefault="0098708D" w:rsidP="0098708D">
      <w:pPr>
        <w:rPr>
          <w:rStyle w:val="HTMLCode"/>
        </w:rPr>
      </w:pPr>
      <w:r w:rsidRPr="007662F8">
        <w:rPr>
          <w:rStyle w:val="HTMLCode"/>
        </w:rPr>
        <w:t>if (count($items) &gt; 0) {</w:t>
      </w:r>
    </w:p>
    <w:p w:rsidR="0098708D" w:rsidRPr="007662F8" w:rsidRDefault="007662F8" w:rsidP="0098708D">
      <w:pPr>
        <w:rPr>
          <w:rStyle w:val="HTMLCode"/>
        </w:rPr>
      </w:pPr>
      <w:r>
        <w:rPr>
          <w:rStyle w:val="HTMLCode"/>
        </w:rPr>
        <w:tab/>
      </w:r>
      <w:r w:rsidR="0098708D" w:rsidRPr="007662F8">
        <w:rPr>
          <w:rStyle w:val="HTMLCode"/>
          <w:color w:val="008000"/>
        </w:rPr>
        <w:t>$data = array(</w:t>
      </w:r>
    </w:p>
    <w:p w:rsidR="0098708D" w:rsidRPr="007662F8" w:rsidRDefault="0098708D" w:rsidP="0098708D">
      <w:pPr>
        <w:rPr>
          <w:rStyle w:val="HTMLCode"/>
        </w:rPr>
      </w:pPr>
      <w:r w:rsidRPr="007662F8">
        <w:rPr>
          <w:rStyle w:val="HTMLCode"/>
          <w:color w:val="008000"/>
        </w:rPr>
        <w:t xml:space="preserve">        'items' =&gt; $items</w:t>
      </w:r>
    </w:p>
    <w:p w:rsidR="007662F8" w:rsidRPr="007662F8" w:rsidRDefault="0098708D" w:rsidP="0098708D">
      <w:pPr>
        <w:rPr>
          <w:rStyle w:val="HTMLCode"/>
        </w:rPr>
      </w:pPr>
      <w:r w:rsidRPr="007662F8">
        <w:rPr>
          <w:rStyle w:val="HTMLCode"/>
          <w:color w:val="008000"/>
        </w:rPr>
        <w:t xml:space="preserve">    );</w:t>
      </w:r>
    </w:p>
    <w:p w:rsidR="007662F8" w:rsidRDefault="007662F8" w:rsidP="0098708D">
      <w:pPr>
        <w:rPr>
          <w:rStyle w:val="HTMLCode"/>
        </w:rPr>
      </w:pPr>
      <w:r>
        <w:rPr>
          <w:rStyle w:val="HTMLCode"/>
        </w:rPr>
        <w:t>}</w:t>
      </w:r>
    </w:p>
    <w:p w:rsidR="0098708D" w:rsidRPr="007662F8" w:rsidRDefault="007662F8" w:rsidP="0098708D">
      <w:pPr>
        <w:rPr>
          <w:rStyle w:val="HTMLCode"/>
        </w:rPr>
      </w:pPr>
      <w:r>
        <w:rPr>
          <w:rStyle w:val="HTMLCode"/>
        </w:rPr>
        <w:t>...</w:t>
      </w:r>
    </w:p>
    <w:p w:rsidR="0098708D" w:rsidRPr="007662F8" w:rsidRDefault="0098708D" w:rsidP="0098708D">
      <w:pPr>
        <w:rPr>
          <w:rStyle w:val="HTMLCode"/>
        </w:rPr>
      </w:pPr>
      <w:r w:rsidRPr="007662F8">
        <w:rPr>
          <w:rStyle w:val="HTMLCode"/>
          <w:b/>
        </w:rPr>
        <w:t>// Convert to JSON</w:t>
      </w:r>
    </w:p>
    <w:p w:rsidR="0098708D" w:rsidRPr="007662F8" w:rsidRDefault="0098708D" w:rsidP="0098708D">
      <w:pPr>
        <w:rPr>
          <w:rStyle w:val="HTMLCode"/>
        </w:rPr>
      </w:pPr>
      <w:r w:rsidRPr="007662F8">
        <w:rPr>
          <w:rStyle w:val="HTMLCode"/>
        </w:rPr>
        <w:t>$json = json_encode(</w:t>
      </w:r>
      <w:r w:rsidRPr="007662F8">
        <w:rPr>
          <w:rStyle w:val="HTMLCode"/>
          <w:color w:val="008000"/>
        </w:rPr>
        <w:t>$data</w:t>
      </w:r>
      <w:r w:rsidRPr="007662F8">
        <w:rPr>
          <w:rStyle w:val="HTMLCode"/>
        </w:rPr>
        <w:t>);</w:t>
      </w:r>
    </w:p>
    <w:p w:rsidR="0098708D" w:rsidRPr="007662F8" w:rsidRDefault="0098708D" w:rsidP="0098708D">
      <w:pPr>
        <w:rPr>
          <w:rStyle w:val="HTMLCode"/>
        </w:rPr>
      </w:pPr>
    </w:p>
    <w:p w:rsidR="0098708D" w:rsidRPr="007662F8" w:rsidRDefault="0098708D" w:rsidP="0098708D">
      <w:pPr>
        <w:rPr>
          <w:rStyle w:val="HTMLCode"/>
        </w:rPr>
      </w:pPr>
      <w:r w:rsidRPr="007662F8">
        <w:rPr>
          <w:rStyle w:val="HTMLCode"/>
          <w:b/>
        </w:rPr>
        <w:t>// Set content type</w:t>
      </w:r>
    </w:p>
    <w:p w:rsidR="0098708D" w:rsidRPr="007662F8" w:rsidRDefault="0098708D" w:rsidP="0098708D">
      <w:pPr>
        <w:rPr>
          <w:rStyle w:val="HTMLCode"/>
        </w:rPr>
      </w:pPr>
      <w:r w:rsidRPr="007662F8">
        <w:rPr>
          <w:rStyle w:val="HTMLCode"/>
        </w:rPr>
        <w:t>header('Content-type: application/json');</w:t>
      </w:r>
    </w:p>
    <w:p w:rsidR="0098708D" w:rsidRPr="007662F8" w:rsidRDefault="0098708D" w:rsidP="0098708D">
      <w:pPr>
        <w:rPr>
          <w:rStyle w:val="HTMLCode"/>
        </w:rPr>
      </w:pPr>
    </w:p>
    <w:p w:rsidR="0098708D" w:rsidRPr="007662F8" w:rsidRDefault="0098708D" w:rsidP="0098708D">
      <w:pPr>
        <w:rPr>
          <w:rStyle w:val="HTMLCode"/>
        </w:rPr>
      </w:pPr>
      <w:r w:rsidRPr="007662F8">
        <w:rPr>
          <w:rStyle w:val="HTMLCode"/>
          <w:b/>
        </w:rPr>
        <w:t>// Prevent caching</w:t>
      </w:r>
    </w:p>
    <w:p w:rsidR="007662F8" w:rsidRPr="007662F8" w:rsidRDefault="007662F8" w:rsidP="007662F8">
      <w:pPr>
        <w:rPr>
          <w:rStyle w:val="HTMLCode"/>
        </w:rPr>
      </w:pPr>
      <w:r w:rsidRPr="007662F8">
        <w:rPr>
          <w:rStyle w:val="HTMLCode"/>
        </w:rPr>
        <w:t>header('Expires: 0');</w:t>
      </w:r>
    </w:p>
    <w:p w:rsidR="007662F8" w:rsidRPr="007662F8" w:rsidRDefault="007662F8" w:rsidP="007662F8">
      <w:pPr>
        <w:rPr>
          <w:rStyle w:val="HTMLCode"/>
        </w:rPr>
      </w:pPr>
    </w:p>
    <w:p w:rsidR="007662F8" w:rsidRPr="007662F8" w:rsidRDefault="007662F8" w:rsidP="007662F8">
      <w:pPr>
        <w:rPr>
          <w:rStyle w:val="HTMLCode"/>
        </w:rPr>
      </w:pPr>
      <w:r w:rsidRPr="007662F8">
        <w:rPr>
          <w:rStyle w:val="HTMLCode"/>
          <w:b/>
        </w:rPr>
        <w:t>// Send Response</w:t>
      </w:r>
    </w:p>
    <w:p w:rsidR="007662F8" w:rsidRPr="007662F8" w:rsidRDefault="007662F8" w:rsidP="007662F8">
      <w:pPr>
        <w:rPr>
          <w:rStyle w:val="HTMLCode"/>
        </w:rPr>
      </w:pPr>
      <w:r w:rsidRPr="007662F8">
        <w:rPr>
          <w:rStyle w:val="HTMLCode"/>
        </w:rPr>
        <w:t>print($json);</w:t>
      </w:r>
    </w:p>
    <w:p w:rsidR="00E43173" w:rsidRDefault="007662F8" w:rsidP="007662F8">
      <w:pPr>
        <w:rPr>
          <w:rStyle w:val="HTMLCode"/>
        </w:rPr>
      </w:pPr>
      <w:r w:rsidRPr="007662F8">
        <w:rPr>
          <w:rStyle w:val="HTMLCode"/>
        </w:rPr>
        <w:t>exit;</w:t>
      </w:r>
    </w:p>
    <w:p w:rsidR="00E43173" w:rsidRDefault="00E43173" w:rsidP="007662F8">
      <w:pPr>
        <w:rPr>
          <w:rStyle w:val="HTMLCode"/>
        </w:rPr>
      </w:pPr>
    </w:p>
    <w:p w:rsidR="00E43173" w:rsidRPr="00E43173" w:rsidRDefault="00E43173" w:rsidP="00E43173">
      <w:pPr>
        <w:pStyle w:val="berschrift2"/>
        <w:rPr>
          <w:rStyle w:val="Seitenzahl"/>
          <w:rFonts w:ascii="Georgia" w:hAnsi="Georgia" w:cs="Times New Roman"/>
          <w:b w:val="0"/>
          <w:bCs w:val="0"/>
          <w:color w:val="auto"/>
          <w:sz w:val="22"/>
          <w:szCs w:val="20"/>
        </w:rPr>
      </w:pPr>
      <w:r w:rsidRPr="00E43173">
        <w:rPr>
          <w:rStyle w:val="Seitenzahl"/>
        </w:rPr>
        <w:t>Datenkbank Persistenzlayer</w:t>
      </w:r>
      <w:r>
        <w:rPr>
          <w:rStyle w:val="Seitenzahl"/>
        </w:rPr>
        <w:t xml:space="preserve"> (Simon)</w:t>
      </w:r>
    </w:p>
    <w:p w:rsidR="007662F8" w:rsidRPr="00E43173" w:rsidRDefault="00E43173" w:rsidP="00E43173">
      <w:pPr>
        <w:pStyle w:val="berschrift2"/>
      </w:pPr>
      <w:r>
        <w:t>Datenbankabstraktion (Simon)</w:t>
      </w:r>
    </w:p>
    <w:p w:rsidR="00E43173" w:rsidRDefault="00D15A29" w:rsidP="00D15A29">
      <w:pPr>
        <w:pStyle w:val="berschrift1"/>
      </w:pPr>
      <w:bookmarkStart w:id="37" w:name="_Toc135823954"/>
      <w:r>
        <w:t>Quellenverzeichnis</w:t>
      </w:r>
      <w:bookmarkEnd w:id="37"/>
    </w:p>
    <w:p w:rsidR="00D15A29" w:rsidRPr="00E43173" w:rsidRDefault="00E43173" w:rsidP="00E43173">
      <w:pPr>
        <w:pStyle w:val="berschrift1"/>
      </w:pPr>
      <w:r>
        <w:t>Index</w:t>
      </w:r>
    </w:p>
    <w:p w:rsidR="00FC7C2D" w:rsidRPr="00382B4E" w:rsidRDefault="00FC7C2D" w:rsidP="00382B4E"/>
    <w:sectPr w:rsidR="00FC7C2D" w:rsidRPr="00382B4E" w:rsidSect="00331ABC">
      <w:headerReference w:type="default" r:id="rId10"/>
      <w:footerReference w:type="default" r:id="rId11"/>
      <w:pgSz w:w="11900" w:h="16840"/>
      <w:pgMar w:top="1077" w:right="907" w:bottom="964" w:left="1247" w:header="709" w:footer="708" w:gutter="0"/>
      <w:cols w:space="708"/>
      <w:titlePg/>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3" w:author="Thomas Junghans" w:date="2010-04-12T21:32:00Z" w:initials="TJ">
    <w:p w:rsidR="00424E77" w:rsidRDefault="00424E77">
      <w:pPr>
        <w:pStyle w:val="Kommentartext"/>
      </w:pPr>
      <w:r>
        <w:rPr>
          <w:rStyle w:val="Kommentarzeichen"/>
        </w:rPr>
        <w:annotationRef/>
      </w:r>
      <w:r>
        <w:t>Zitat EBS noch einfügen</w:t>
      </w:r>
    </w:p>
  </w:comment>
</w:comments>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24E77" w:rsidRDefault="00424E77" w:rsidP="001B15B6">
      <w:pPr>
        <w:spacing w:line="240" w:lineRule="auto"/>
      </w:pPr>
      <w:r>
        <w:separator/>
      </w:r>
    </w:p>
  </w:endnote>
  <w:endnote w:type="continuationSeparator" w:id="1">
    <w:p w:rsidR="00424E77" w:rsidRDefault="00424E77" w:rsidP="001B15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24E77" w:rsidRDefault="00424E77" w:rsidP="00285548">
    <w:pPr>
      <w:pStyle w:val="Fuzeile"/>
      <w:pBdr>
        <w:top w:val="single" w:sz="4" w:space="1" w:color="1F497D" w:themeColor="text2"/>
      </w:pBdr>
      <w:tabs>
        <w:tab w:val="right" w:pos="9752"/>
      </w:tabs>
    </w:pPr>
    <w:r>
      <w:t>Simon Egli, Thomas Junghans - Hochschule für Technik Zürich</w:t>
    </w:r>
    <w:r>
      <w:tab/>
    </w:r>
    <w:r>
      <w:tab/>
    </w:r>
    <w:r>
      <w:rPr>
        <w:rStyle w:val="Seitenzahl"/>
      </w:rPr>
      <w:fldChar w:fldCharType="begin"/>
    </w:r>
    <w:r>
      <w:rPr>
        <w:rStyle w:val="Seitenzahl"/>
      </w:rPr>
      <w:instrText xml:space="preserve"> PAGE </w:instrText>
    </w:r>
    <w:r>
      <w:rPr>
        <w:rStyle w:val="Seitenzahl"/>
      </w:rPr>
      <w:fldChar w:fldCharType="separate"/>
    </w:r>
    <w:r w:rsidR="00A95AAD">
      <w:rPr>
        <w:rStyle w:val="Seitenzahl"/>
        <w:noProof/>
      </w:rPr>
      <w:t>9</w:t>
    </w:r>
    <w:r>
      <w:rPr>
        <w:rStyle w:val="Seitenzahl"/>
      </w:rPr>
      <w:fldChar w:fldCharType="end"/>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24E77" w:rsidRDefault="00424E77" w:rsidP="001B15B6">
      <w:pPr>
        <w:spacing w:line="240" w:lineRule="auto"/>
      </w:pPr>
      <w:r>
        <w:separator/>
      </w:r>
    </w:p>
  </w:footnote>
  <w:footnote w:type="continuationSeparator" w:id="1">
    <w:p w:rsidR="00424E77" w:rsidRDefault="00424E77" w:rsidP="001B15B6">
      <w:pPr>
        <w:spacing w:line="240" w:lineRule="auto"/>
      </w:pPr>
      <w:r>
        <w:continuationSeparator/>
      </w:r>
    </w:p>
  </w:footnote>
  <w:footnote w:id="2">
    <w:p w:rsidR="00424E77" w:rsidRDefault="00424E77">
      <w:pPr>
        <w:pStyle w:val="Funotentext"/>
      </w:pPr>
      <w:r>
        <w:rPr>
          <w:rStyle w:val="Funotenzeichen"/>
        </w:rPr>
        <w:footnoteRef/>
      </w:r>
      <w:r>
        <w:t xml:space="preserve"> Siehe </w:t>
      </w:r>
      <w:r w:rsidRPr="002F341D">
        <w:t>http://www.jetbrains.com/phpstorm/</w:t>
      </w:r>
    </w:p>
  </w:footnote>
  <w:footnote w:id="3">
    <w:p w:rsidR="00424E77" w:rsidRDefault="00424E77">
      <w:pPr>
        <w:pStyle w:val="Funotentext"/>
      </w:pPr>
      <w:r>
        <w:rPr>
          <w:rStyle w:val="Funotenzeichen"/>
        </w:rPr>
        <w:footnoteRef/>
      </w:r>
      <w:r>
        <w:t xml:space="preserve"> Siehe </w:t>
      </w:r>
      <w:r w:rsidRPr="00B06E58">
        <w:t>http://code.google.com/p/hszt-shoppinglist/</w:t>
      </w:r>
    </w:p>
  </w:footnote>
  <w:footnote w:id="4">
    <w:p w:rsidR="00424E77" w:rsidRDefault="00424E77">
      <w:pPr>
        <w:pStyle w:val="Funotentext"/>
      </w:pPr>
      <w:r>
        <w:rPr>
          <w:rStyle w:val="Funotenzeichen"/>
        </w:rPr>
        <w:footnoteRef/>
      </w:r>
      <w:r>
        <w:t xml:space="preserve"> Siehe </w:t>
      </w:r>
      <w:r w:rsidRPr="001C0972">
        <w:t>http://api.jquery.com/jQuery.ajax/</w:t>
      </w:r>
    </w:p>
  </w:footnote>
  <w:footnote w:id="5">
    <w:p w:rsidR="00424E77" w:rsidRDefault="00424E77">
      <w:pPr>
        <w:pStyle w:val="Funotentext"/>
      </w:pPr>
      <w:r>
        <w:rPr>
          <w:rStyle w:val="Funotenzeichen"/>
        </w:rPr>
        <w:footnoteRef/>
      </w:r>
      <w:r>
        <w:t xml:space="preserve"> Siehe </w:t>
      </w:r>
      <w:r w:rsidRPr="0005081E">
        <w:t>http://de.wikipedia.org/wiki/Race_Condition</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24E77" w:rsidRDefault="00424E77" w:rsidP="00331ABC">
    <w:pPr>
      <w:pStyle w:val="Kopfzeile"/>
      <w:pBdr>
        <w:bottom w:val="single" w:sz="4" w:space="1" w:color="1F497D" w:themeColor="text2"/>
      </w:pBdr>
      <w:shd w:val="clear" w:color="1F497D" w:themeColor="text2" w:fill="auto"/>
      <w:tabs>
        <w:tab w:val="clear" w:pos="4536"/>
        <w:tab w:val="clear" w:pos="9072"/>
        <w:tab w:val="left" w:pos="709"/>
        <w:tab w:val="left" w:pos="1418"/>
        <w:tab w:val="left" w:pos="2127"/>
        <w:tab w:val="left" w:pos="2836"/>
        <w:tab w:val="left" w:pos="3545"/>
        <w:tab w:val="left" w:pos="4254"/>
        <w:tab w:val="left" w:pos="4963"/>
        <w:tab w:val="left" w:pos="5672"/>
        <w:tab w:val="right" w:pos="9752"/>
      </w:tabs>
      <w:ind w:right="29"/>
      <w:jc w:val="both"/>
    </w:pPr>
    <w:r>
      <w:rPr>
        <w:color w:val="1F497D" w:themeColor="text2"/>
      </w:rPr>
      <w:t>Seminararbeit: PHP MySQL</w:t>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r>
    <w:r>
      <w:rPr>
        <w:color w:val="1F497D" w:themeColor="text2"/>
      </w:rPr>
      <w:tab/>
      <w:t>Shopping List</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26861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0834D2"/>
    <w:lvl w:ilvl="0">
      <w:start w:val="1"/>
      <w:numFmt w:val="decimal"/>
      <w:lvlText w:val="%1."/>
      <w:lvlJc w:val="left"/>
      <w:pPr>
        <w:tabs>
          <w:tab w:val="num" w:pos="1492"/>
        </w:tabs>
        <w:ind w:left="1492" w:hanging="360"/>
      </w:pPr>
    </w:lvl>
  </w:abstractNum>
  <w:abstractNum w:abstractNumId="2">
    <w:nsid w:val="FFFFFF7D"/>
    <w:multiLevelType w:val="singleLevel"/>
    <w:tmpl w:val="548C117E"/>
    <w:lvl w:ilvl="0">
      <w:start w:val="1"/>
      <w:numFmt w:val="decimal"/>
      <w:lvlText w:val="%1."/>
      <w:lvlJc w:val="left"/>
      <w:pPr>
        <w:tabs>
          <w:tab w:val="num" w:pos="1209"/>
        </w:tabs>
        <w:ind w:left="1209" w:hanging="360"/>
      </w:pPr>
    </w:lvl>
  </w:abstractNum>
  <w:abstractNum w:abstractNumId="3">
    <w:nsid w:val="FFFFFF7E"/>
    <w:multiLevelType w:val="singleLevel"/>
    <w:tmpl w:val="B87271F6"/>
    <w:lvl w:ilvl="0">
      <w:start w:val="1"/>
      <w:numFmt w:val="decimal"/>
      <w:lvlText w:val="%1."/>
      <w:lvlJc w:val="left"/>
      <w:pPr>
        <w:tabs>
          <w:tab w:val="num" w:pos="926"/>
        </w:tabs>
        <w:ind w:left="926" w:hanging="360"/>
      </w:pPr>
    </w:lvl>
  </w:abstractNum>
  <w:abstractNum w:abstractNumId="4">
    <w:nsid w:val="FFFFFF7F"/>
    <w:multiLevelType w:val="singleLevel"/>
    <w:tmpl w:val="E3EC82B4"/>
    <w:lvl w:ilvl="0">
      <w:start w:val="1"/>
      <w:numFmt w:val="decimal"/>
      <w:lvlText w:val="%1."/>
      <w:lvlJc w:val="left"/>
      <w:pPr>
        <w:tabs>
          <w:tab w:val="num" w:pos="643"/>
        </w:tabs>
        <w:ind w:left="643" w:hanging="360"/>
      </w:pPr>
    </w:lvl>
  </w:abstractNum>
  <w:abstractNum w:abstractNumId="5">
    <w:nsid w:val="FFFFFF80"/>
    <w:multiLevelType w:val="singleLevel"/>
    <w:tmpl w:val="668A1E5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1BC736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34EE2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5A0CC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38C218"/>
    <w:lvl w:ilvl="0">
      <w:start w:val="1"/>
      <w:numFmt w:val="decimal"/>
      <w:lvlText w:val="%1."/>
      <w:lvlJc w:val="left"/>
      <w:pPr>
        <w:tabs>
          <w:tab w:val="num" w:pos="360"/>
        </w:tabs>
        <w:ind w:left="360" w:hanging="360"/>
      </w:pPr>
    </w:lvl>
  </w:abstractNum>
  <w:abstractNum w:abstractNumId="10">
    <w:nsid w:val="FFFFFF89"/>
    <w:multiLevelType w:val="singleLevel"/>
    <w:tmpl w:val="8AC882E6"/>
    <w:lvl w:ilvl="0">
      <w:start w:val="1"/>
      <w:numFmt w:val="bullet"/>
      <w:lvlText w:val=""/>
      <w:lvlJc w:val="left"/>
      <w:pPr>
        <w:tabs>
          <w:tab w:val="num" w:pos="360"/>
        </w:tabs>
        <w:ind w:left="360" w:hanging="360"/>
      </w:pPr>
      <w:rPr>
        <w:rFonts w:ascii="Symbol" w:hAnsi="Symbol" w:hint="default"/>
      </w:rPr>
    </w:lvl>
  </w:abstractNum>
  <w:abstractNum w:abstractNumId="11">
    <w:nsid w:val="01820973"/>
    <w:multiLevelType w:val="hybridMultilevel"/>
    <w:tmpl w:val="86C49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66B401C"/>
    <w:multiLevelType w:val="hybridMultilevel"/>
    <w:tmpl w:val="5F06FB9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7B40E40"/>
    <w:multiLevelType w:val="hybridMultilevel"/>
    <w:tmpl w:val="3990A2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0DF34A3"/>
    <w:multiLevelType w:val="hybridMultilevel"/>
    <w:tmpl w:val="01022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0"/>
  </w:num>
  <w:num w:numId="7">
    <w:abstractNumId w:val="4"/>
  </w:num>
  <w:num w:numId="8">
    <w:abstractNumId w:val="3"/>
  </w:num>
  <w:num w:numId="9">
    <w:abstractNumId w:val="2"/>
  </w:num>
  <w:num w:numId="10">
    <w:abstractNumId w:val="1"/>
  </w:num>
  <w:num w:numId="11">
    <w:abstractNumId w:val="9"/>
  </w:num>
  <w:num w:numId="12">
    <w:abstractNumId w:val="11"/>
  </w:num>
  <w:num w:numId="13">
    <w:abstractNumId w:val="14"/>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revisionView w:comments="0"/>
  <w:doNotTrackMoves/>
  <w:defaultTabStop w:val="709"/>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NotAutofitConstrainedTables/>
    <w:doNotVertAlignCellWithSp/>
    <w:doNotBreakConstrainedForcedTable/>
    <w:useAnsiKerningPairs/>
    <w:cachedColBalance/>
    <w:splitPgBreakAndParaMark/>
  </w:compat>
  <w:rsids>
    <w:rsidRoot w:val="00AC15F6"/>
    <w:rsid w:val="00001EFC"/>
    <w:rsid w:val="00021871"/>
    <w:rsid w:val="00043B25"/>
    <w:rsid w:val="0005081E"/>
    <w:rsid w:val="000557DB"/>
    <w:rsid w:val="000743D5"/>
    <w:rsid w:val="0008670C"/>
    <w:rsid w:val="00087271"/>
    <w:rsid w:val="000D5E16"/>
    <w:rsid w:val="000D69FE"/>
    <w:rsid w:val="001143A6"/>
    <w:rsid w:val="00195771"/>
    <w:rsid w:val="001B15B6"/>
    <w:rsid w:val="001C0972"/>
    <w:rsid w:val="00234C00"/>
    <w:rsid w:val="00244626"/>
    <w:rsid w:val="00267A45"/>
    <w:rsid w:val="0027619A"/>
    <w:rsid w:val="00285548"/>
    <w:rsid w:val="00296458"/>
    <w:rsid w:val="002C140C"/>
    <w:rsid w:val="002F2AF5"/>
    <w:rsid w:val="002F341D"/>
    <w:rsid w:val="00303A82"/>
    <w:rsid w:val="00312FAE"/>
    <w:rsid w:val="00331ABC"/>
    <w:rsid w:val="00362410"/>
    <w:rsid w:val="00375DCD"/>
    <w:rsid w:val="00382237"/>
    <w:rsid w:val="00382B4E"/>
    <w:rsid w:val="00394B6F"/>
    <w:rsid w:val="003D38DD"/>
    <w:rsid w:val="00424E77"/>
    <w:rsid w:val="00435D11"/>
    <w:rsid w:val="00435EA3"/>
    <w:rsid w:val="004B717B"/>
    <w:rsid w:val="004B7857"/>
    <w:rsid w:val="004C5DCC"/>
    <w:rsid w:val="004D6C17"/>
    <w:rsid w:val="004E5174"/>
    <w:rsid w:val="004F656D"/>
    <w:rsid w:val="005026D2"/>
    <w:rsid w:val="005368EB"/>
    <w:rsid w:val="0054793A"/>
    <w:rsid w:val="00552E0F"/>
    <w:rsid w:val="005601E2"/>
    <w:rsid w:val="00574727"/>
    <w:rsid w:val="00592575"/>
    <w:rsid w:val="005C0F87"/>
    <w:rsid w:val="005E642F"/>
    <w:rsid w:val="006038A7"/>
    <w:rsid w:val="00610C00"/>
    <w:rsid w:val="00626867"/>
    <w:rsid w:val="0064351B"/>
    <w:rsid w:val="006B1ED9"/>
    <w:rsid w:val="006B63D6"/>
    <w:rsid w:val="006E1802"/>
    <w:rsid w:val="007576FD"/>
    <w:rsid w:val="007662F8"/>
    <w:rsid w:val="00776605"/>
    <w:rsid w:val="00795D52"/>
    <w:rsid w:val="007B0886"/>
    <w:rsid w:val="00850A5D"/>
    <w:rsid w:val="008724EC"/>
    <w:rsid w:val="0087746F"/>
    <w:rsid w:val="00877D53"/>
    <w:rsid w:val="00890383"/>
    <w:rsid w:val="00896786"/>
    <w:rsid w:val="008C0861"/>
    <w:rsid w:val="008C0C70"/>
    <w:rsid w:val="008E2915"/>
    <w:rsid w:val="00960A7B"/>
    <w:rsid w:val="00963BDA"/>
    <w:rsid w:val="00975A9A"/>
    <w:rsid w:val="00984B6A"/>
    <w:rsid w:val="0098708D"/>
    <w:rsid w:val="009960EF"/>
    <w:rsid w:val="009D7FD4"/>
    <w:rsid w:val="009E5636"/>
    <w:rsid w:val="00A01A15"/>
    <w:rsid w:val="00A27F93"/>
    <w:rsid w:val="00A324DE"/>
    <w:rsid w:val="00A95AAD"/>
    <w:rsid w:val="00AA1039"/>
    <w:rsid w:val="00AC15F6"/>
    <w:rsid w:val="00B02CF7"/>
    <w:rsid w:val="00B06E58"/>
    <w:rsid w:val="00B3571D"/>
    <w:rsid w:val="00B64DC6"/>
    <w:rsid w:val="00B653D7"/>
    <w:rsid w:val="00B678BF"/>
    <w:rsid w:val="00BA0A83"/>
    <w:rsid w:val="00BA433D"/>
    <w:rsid w:val="00BF7FE1"/>
    <w:rsid w:val="00C0026A"/>
    <w:rsid w:val="00C407C0"/>
    <w:rsid w:val="00C458EB"/>
    <w:rsid w:val="00C563C8"/>
    <w:rsid w:val="00C57ADB"/>
    <w:rsid w:val="00C66630"/>
    <w:rsid w:val="00C741C3"/>
    <w:rsid w:val="00C85A05"/>
    <w:rsid w:val="00CA2E5D"/>
    <w:rsid w:val="00CC47A2"/>
    <w:rsid w:val="00CC4D88"/>
    <w:rsid w:val="00CF2748"/>
    <w:rsid w:val="00D067D4"/>
    <w:rsid w:val="00D14D5B"/>
    <w:rsid w:val="00D15A29"/>
    <w:rsid w:val="00D837F1"/>
    <w:rsid w:val="00DA3F6E"/>
    <w:rsid w:val="00E019D1"/>
    <w:rsid w:val="00E113C7"/>
    <w:rsid w:val="00E43173"/>
    <w:rsid w:val="00E71467"/>
    <w:rsid w:val="00E73FF1"/>
    <w:rsid w:val="00E816E6"/>
    <w:rsid w:val="00EC70DD"/>
    <w:rsid w:val="00ED7574"/>
    <w:rsid w:val="00EF15B7"/>
    <w:rsid w:val="00F028D7"/>
    <w:rsid w:val="00F12129"/>
    <w:rsid w:val="00F35927"/>
    <w:rsid w:val="00F72BD0"/>
    <w:rsid w:val="00F75EF2"/>
    <w:rsid w:val="00FC7C2D"/>
  </w:rsids>
  <m:mathPr>
    <m:mathFont m:val="Wingdings 2"/>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Standard">
    <w:name w:val="Normal"/>
    <w:qFormat/>
    <w:rsid w:val="00382B4E"/>
    <w:pPr>
      <w:spacing w:after="0" w:line="360" w:lineRule="auto"/>
    </w:pPr>
    <w:rPr>
      <w:rFonts w:ascii="Georgia" w:hAnsi="Georgia" w:cs="Times New Roman"/>
      <w:sz w:val="22"/>
      <w:szCs w:val="20"/>
      <w:lang w:val="de-CH" w:eastAsia="de-DE"/>
    </w:rPr>
  </w:style>
  <w:style w:type="paragraph" w:styleId="berschrift1">
    <w:name w:val="heading 1"/>
    <w:basedOn w:val="Standard"/>
    <w:next w:val="Standard"/>
    <w:link w:val="berschrift1Zeichen"/>
    <w:uiPriority w:val="9"/>
    <w:qFormat/>
    <w:rsid w:val="00382B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382B4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382B4E"/>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qFormat/>
    <w:rsid w:val="00960A7B"/>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
    <w:rsid w:val="00382B4E"/>
    <w:rPr>
      <w:rFonts w:asciiTheme="majorHAnsi" w:eastAsiaTheme="majorEastAsia" w:hAnsiTheme="majorHAnsi" w:cstheme="majorBidi"/>
      <w:b/>
      <w:bCs/>
      <w:color w:val="345A8A" w:themeColor="accent1" w:themeShade="B5"/>
      <w:sz w:val="32"/>
      <w:szCs w:val="32"/>
      <w:lang w:val="de-CH" w:eastAsia="de-DE"/>
    </w:rPr>
  </w:style>
  <w:style w:type="character" w:customStyle="1" w:styleId="berschrift2Zeichen">
    <w:name w:val="Überschrift 2 Zeichen"/>
    <w:basedOn w:val="Absatzstandardschriftart"/>
    <w:link w:val="berschrift2"/>
    <w:uiPriority w:val="9"/>
    <w:rsid w:val="00382B4E"/>
    <w:rPr>
      <w:rFonts w:asciiTheme="majorHAnsi" w:eastAsiaTheme="majorEastAsia" w:hAnsiTheme="majorHAnsi" w:cstheme="majorBidi"/>
      <w:b/>
      <w:bCs/>
      <w:color w:val="4F81BD" w:themeColor="accent1"/>
      <w:sz w:val="26"/>
      <w:szCs w:val="26"/>
      <w:lang w:val="de-CH" w:eastAsia="de-DE"/>
    </w:rPr>
  </w:style>
  <w:style w:type="character" w:customStyle="1" w:styleId="berschrift3Zeichen">
    <w:name w:val="Überschrift 3 Zeichen"/>
    <w:basedOn w:val="Absatzstandardschriftart"/>
    <w:link w:val="berschrift3"/>
    <w:uiPriority w:val="9"/>
    <w:rsid w:val="00382B4E"/>
    <w:rPr>
      <w:rFonts w:asciiTheme="majorHAnsi" w:eastAsiaTheme="majorEastAsia" w:hAnsiTheme="majorHAnsi" w:cstheme="majorBidi"/>
      <w:b/>
      <w:bCs/>
      <w:color w:val="4F81BD" w:themeColor="accent1"/>
      <w:sz w:val="20"/>
      <w:szCs w:val="20"/>
      <w:lang w:val="de-CH" w:eastAsia="de-DE"/>
    </w:rPr>
  </w:style>
  <w:style w:type="paragraph" w:styleId="Titel">
    <w:name w:val="Title"/>
    <w:basedOn w:val="Standard"/>
    <w:next w:val="Standard"/>
    <w:link w:val="TitelZeichen"/>
    <w:uiPriority w:val="10"/>
    <w:qFormat/>
    <w:rsid w:val="00E73FF1"/>
    <w:pPr>
      <w:spacing w:after="300" w:line="240" w:lineRule="auto"/>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elZeichen">
    <w:name w:val="Titel Zeichen"/>
    <w:basedOn w:val="Absatzstandardschriftart"/>
    <w:link w:val="Titel"/>
    <w:uiPriority w:val="10"/>
    <w:rsid w:val="00E73FF1"/>
    <w:rPr>
      <w:rFonts w:asciiTheme="majorHAnsi" w:eastAsiaTheme="majorEastAsia" w:hAnsiTheme="majorHAnsi" w:cstheme="majorBidi"/>
      <w:color w:val="183A63" w:themeColor="text2" w:themeShade="CC"/>
      <w:spacing w:val="5"/>
      <w:kern w:val="28"/>
      <w:sz w:val="52"/>
      <w:szCs w:val="52"/>
      <w:lang w:val="de-CH" w:eastAsia="de-DE"/>
    </w:rPr>
  </w:style>
  <w:style w:type="paragraph" w:styleId="Kopfzeile">
    <w:name w:val="header"/>
    <w:basedOn w:val="Standard"/>
    <w:link w:val="KopfzeileZeichen"/>
    <w:uiPriority w:val="99"/>
    <w:semiHidden/>
    <w:unhideWhenUsed/>
    <w:rsid w:val="00331ABC"/>
    <w:pPr>
      <w:tabs>
        <w:tab w:val="center" w:pos="4536"/>
        <w:tab w:val="right" w:pos="9072"/>
      </w:tabs>
      <w:spacing w:after="240" w:line="240" w:lineRule="auto"/>
    </w:pPr>
    <w:rPr>
      <w:rFonts w:ascii="Arial" w:hAnsi="Arial"/>
    </w:rPr>
  </w:style>
  <w:style w:type="character" w:customStyle="1" w:styleId="KopfzeileZeichen">
    <w:name w:val="Kopfzeile Zeichen"/>
    <w:basedOn w:val="Absatzstandardschriftart"/>
    <w:link w:val="Kopfzeile"/>
    <w:uiPriority w:val="99"/>
    <w:semiHidden/>
    <w:rsid w:val="00331ABC"/>
    <w:rPr>
      <w:rFonts w:ascii="Arial" w:hAnsi="Arial" w:cs="Times New Roman"/>
      <w:sz w:val="22"/>
      <w:szCs w:val="20"/>
      <w:lang w:val="de-CH" w:eastAsia="de-DE"/>
    </w:rPr>
  </w:style>
  <w:style w:type="paragraph" w:styleId="Fuzeile">
    <w:name w:val="footer"/>
    <w:basedOn w:val="Standard"/>
    <w:link w:val="FuzeileZeichen"/>
    <w:uiPriority w:val="99"/>
    <w:semiHidden/>
    <w:unhideWhenUsed/>
    <w:rsid w:val="00331ABC"/>
    <w:pPr>
      <w:tabs>
        <w:tab w:val="center" w:pos="4536"/>
        <w:tab w:val="right" w:pos="9072"/>
      </w:tabs>
      <w:spacing w:line="240" w:lineRule="auto"/>
    </w:pPr>
    <w:rPr>
      <w:rFonts w:ascii="Arial" w:hAnsi="Arial"/>
      <w:sz w:val="18"/>
    </w:rPr>
  </w:style>
  <w:style w:type="character" w:customStyle="1" w:styleId="FuzeileZeichen">
    <w:name w:val="Fußzeile Zeichen"/>
    <w:basedOn w:val="Absatzstandardschriftart"/>
    <w:link w:val="Fuzeile"/>
    <w:uiPriority w:val="99"/>
    <w:semiHidden/>
    <w:rsid w:val="00331ABC"/>
    <w:rPr>
      <w:rFonts w:ascii="Arial" w:hAnsi="Arial" w:cs="Times New Roman"/>
      <w:sz w:val="18"/>
      <w:szCs w:val="20"/>
      <w:lang w:val="de-CH" w:eastAsia="de-DE"/>
    </w:rPr>
  </w:style>
  <w:style w:type="character" w:styleId="Seitenzahl">
    <w:name w:val="page number"/>
    <w:basedOn w:val="Absatzstandardschriftart"/>
    <w:rsid w:val="00331ABC"/>
  </w:style>
  <w:style w:type="paragraph" w:customStyle="1" w:styleId="Zitat">
    <w:name w:val="Zitat"/>
    <w:basedOn w:val="Standard"/>
    <w:next w:val="Standard"/>
    <w:uiPriority w:val="99"/>
    <w:qFormat/>
    <w:rsid w:val="00331ABC"/>
    <w:pPr>
      <w:ind w:left="709"/>
    </w:pPr>
    <w:rPr>
      <w:i/>
    </w:rPr>
  </w:style>
  <w:style w:type="character" w:customStyle="1" w:styleId="berschrift4Zeichen">
    <w:name w:val="Überschrift 4 Zeichen"/>
    <w:basedOn w:val="Absatzstandardschriftart"/>
    <w:link w:val="berschrift4"/>
    <w:rsid w:val="00960A7B"/>
    <w:rPr>
      <w:rFonts w:asciiTheme="majorHAnsi" w:eastAsiaTheme="majorEastAsia" w:hAnsiTheme="majorHAnsi" w:cstheme="majorBidi"/>
      <w:b/>
      <w:bCs/>
      <w:i/>
      <w:iCs/>
      <w:color w:val="4F81BD" w:themeColor="accent1"/>
      <w:sz w:val="22"/>
      <w:szCs w:val="20"/>
      <w:lang w:val="de-CH" w:eastAsia="de-DE"/>
    </w:rPr>
  </w:style>
  <w:style w:type="character" w:customStyle="1" w:styleId="keyword">
    <w:name w:val="keyword"/>
    <w:basedOn w:val="Absatzstandardschriftart"/>
    <w:rsid w:val="00C0026A"/>
  </w:style>
  <w:style w:type="character" w:customStyle="1" w:styleId="comment">
    <w:name w:val="comment"/>
    <w:basedOn w:val="Absatzstandardschriftart"/>
    <w:rsid w:val="00C0026A"/>
  </w:style>
  <w:style w:type="character" w:customStyle="1" w:styleId="object">
    <w:name w:val="object"/>
    <w:basedOn w:val="Absatzstandardschriftart"/>
    <w:rsid w:val="00C0026A"/>
  </w:style>
  <w:style w:type="paragraph" w:customStyle="1" w:styleId="Code">
    <w:name w:val="Code"/>
    <w:basedOn w:val="Standard"/>
    <w:link w:val="CodeZchn"/>
    <w:qFormat/>
    <w:rsid w:val="00B64DC6"/>
    <w:pPr>
      <w:spacing w:line="240" w:lineRule="auto"/>
    </w:pPr>
    <w:rPr>
      <w:rFonts w:ascii="Courier New" w:eastAsiaTheme="majorEastAsia" w:hAnsi="Courier New" w:cs="Courier New"/>
      <w:lang w:val="en-US"/>
    </w:rPr>
  </w:style>
  <w:style w:type="character" w:customStyle="1" w:styleId="CodeZchn">
    <w:name w:val="Code Zchn"/>
    <w:basedOn w:val="Absatzstandardschriftart"/>
    <w:link w:val="Code"/>
    <w:rsid w:val="00B64DC6"/>
    <w:rPr>
      <w:rFonts w:ascii="Courier New" w:eastAsiaTheme="majorEastAsia" w:hAnsi="Courier New" w:cs="Courier New"/>
      <w:sz w:val="22"/>
      <w:szCs w:val="20"/>
      <w:lang w:eastAsia="de-DE"/>
    </w:rPr>
  </w:style>
  <w:style w:type="table" w:styleId="Tabellenraster">
    <w:name w:val="Table Grid"/>
    <w:basedOn w:val="NormaleTabelle"/>
    <w:rsid w:val="00FC7C2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Beispiel">
    <w:name w:val="HTML Sample"/>
    <w:basedOn w:val="Absatzstandardschriftart"/>
    <w:rsid w:val="00FC7C2D"/>
    <w:rPr>
      <w:rFonts w:ascii="Consolas" w:hAnsi="Consolas" w:cs="Consolas"/>
      <w:sz w:val="24"/>
      <w:szCs w:val="24"/>
    </w:rPr>
  </w:style>
  <w:style w:type="character" w:styleId="HTMLCode">
    <w:name w:val="HTML Code"/>
    <w:basedOn w:val="Absatzstandardschriftart"/>
    <w:rsid w:val="00FC7C2D"/>
    <w:rPr>
      <w:rFonts w:ascii="Consolas" w:hAnsi="Consolas" w:cs="Consolas"/>
      <w:sz w:val="20"/>
      <w:szCs w:val="20"/>
    </w:rPr>
  </w:style>
  <w:style w:type="character" w:styleId="HTMLDefinition">
    <w:name w:val="HTML Definition"/>
    <w:basedOn w:val="Absatzstandardschriftart"/>
    <w:rsid w:val="00FC7C2D"/>
    <w:rPr>
      <w:i/>
      <w:iCs/>
    </w:rPr>
  </w:style>
  <w:style w:type="character" w:styleId="HTMLSchreibmaschine">
    <w:name w:val="HTML Typewriter"/>
    <w:basedOn w:val="Absatzstandardschriftart"/>
    <w:rsid w:val="00FC7C2D"/>
    <w:rPr>
      <w:rFonts w:ascii="Consolas" w:hAnsi="Consolas" w:cs="Consolas"/>
      <w:sz w:val="20"/>
      <w:szCs w:val="20"/>
    </w:rPr>
  </w:style>
  <w:style w:type="character" w:styleId="HTMLTastatur">
    <w:name w:val="HTML Keyboard"/>
    <w:basedOn w:val="Absatzstandardschriftart"/>
    <w:rsid w:val="00FC7C2D"/>
    <w:rPr>
      <w:rFonts w:ascii="Consolas" w:hAnsi="Consolas" w:cs="Consolas"/>
      <w:sz w:val="20"/>
      <w:szCs w:val="20"/>
    </w:rPr>
  </w:style>
  <w:style w:type="character" w:styleId="HTMLVariable">
    <w:name w:val="HTML Variable"/>
    <w:basedOn w:val="Absatzstandardschriftart"/>
    <w:rsid w:val="00FC7C2D"/>
    <w:rPr>
      <w:i/>
      <w:iCs/>
    </w:rPr>
  </w:style>
  <w:style w:type="paragraph" w:styleId="HTMLVorformatiert">
    <w:name w:val="HTML Preformatted"/>
    <w:basedOn w:val="Standard"/>
    <w:link w:val="HTMLVorformatiertZeichen"/>
    <w:rsid w:val="00FC7C2D"/>
    <w:pPr>
      <w:spacing w:line="240" w:lineRule="auto"/>
    </w:pPr>
    <w:rPr>
      <w:rFonts w:ascii="Consolas" w:hAnsi="Consolas" w:cs="Consolas"/>
      <w:sz w:val="20"/>
    </w:rPr>
  </w:style>
  <w:style w:type="character" w:customStyle="1" w:styleId="HTMLVorformatiertZeichen">
    <w:name w:val="HTML Vorformatiert Zeichen"/>
    <w:basedOn w:val="Absatzstandardschriftart"/>
    <w:link w:val="HTMLVorformatiert"/>
    <w:rsid w:val="00FC7C2D"/>
    <w:rPr>
      <w:rFonts w:ascii="Consolas" w:hAnsi="Consolas" w:cs="Consolas"/>
      <w:sz w:val="20"/>
      <w:szCs w:val="20"/>
      <w:lang w:val="de-CH" w:eastAsia="de-DE"/>
    </w:rPr>
  </w:style>
  <w:style w:type="character" w:styleId="HTMLZitat">
    <w:name w:val="HTML Cite"/>
    <w:basedOn w:val="Absatzstandardschriftart"/>
    <w:rsid w:val="00FC7C2D"/>
    <w:rPr>
      <w:i/>
      <w:iCs/>
    </w:rPr>
  </w:style>
  <w:style w:type="paragraph" w:customStyle="1" w:styleId="TableHead">
    <w:name w:val="Table Head"/>
    <w:basedOn w:val="Standard"/>
    <w:uiPriority w:val="99"/>
    <w:qFormat/>
    <w:rsid w:val="005C0F87"/>
    <w:pPr>
      <w:spacing w:line="240" w:lineRule="auto"/>
    </w:pPr>
    <w:rPr>
      <w:rFonts w:ascii="Arial" w:hAnsi="Arial" w:cs="Arial"/>
      <w:b/>
      <w:sz w:val="20"/>
    </w:rPr>
  </w:style>
  <w:style w:type="paragraph" w:customStyle="1" w:styleId="TableContent">
    <w:name w:val="Table Content"/>
    <w:basedOn w:val="Standard"/>
    <w:uiPriority w:val="99"/>
    <w:qFormat/>
    <w:rsid w:val="00CF2748"/>
    <w:pPr>
      <w:spacing w:line="240" w:lineRule="auto"/>
    </w:pPr>
    <w:rPr>
      <w:rFonts w:ascii="Arial" w:hAnsi="Arial" w:cs="Arial"/>
      <w:sz w:val="20"/>
    </w:rPr>
  </w:style>
  <w:style w:type="character" w:customStyle="1" w:styleId="go">
    <w:name w:val="go"/>
    <w:basedOn w:val="Absatzstandardschriftart"/>
    <w:rsid w:val="00AC15F6"/>
  </w:style>
  <w:style w:type="paragraph" w:styleId="Inhaltsverzeichnisberschrift">
    <w:name w:val="TOC Heading"/>
    <w:basedOn w:val="berschrift1"/>
    <w:next w:val="Standard"/>
    <w:uiPriority w:val="39"/>
    <w:unhideWhenUsed/>
    <w:qFormat/>
    <w:rsid w:val="00AC15F6"/>
    <w:pPr>
      <w:spacing w:line="276" w:lineRule="auto"/>
      <w:outlineLvl w:val="9"/>
    </w:pPr>
    <w:rPr>
      <w:color w:val="365F91" w:themeColor="accent1" w:themeShade="BF"/>
      <w:sz w:val="28"/>
      <w:szCs w:val="28"/>
      <w:lang w:val="de-DE" w:eastAsia="en-US"/>
    </w:rPr>
  </w:style>
  <w:style w:type="paragraph" w:styleId="Verzeichnis1">
    <w:name w:val="toc 1"/>
    <w:basedOn w:val="Standard"/>
    <w:next w:val="Standard"/>
    <w:autoRedefine/>
    <w:uiPriority w:val="39"/>
    <w:rsid w:val="00AC15F6"/>
    <w:pPr>
      <w:spacing w:after="100"/>
    </w:pPr>
  </w:style>
  <w:style w:type="paragraph" w:styleId="Verzeichnis2">
    <w:name w:val="toc 2"/>
    <w:basedOn w:val="Standard"/>
    <w:next w:val="Standard"/>
    <w:autoRedefine/>
    <w:uiPriority w:val="39"/>
    <w:rsid w:val="00AC15F6"/>
    <w:pPr>
      <w:spacing w:after="100"/>
      <w:ind w:left="220"/>
    </w:pPr>
  </w:style>
  <w:style w:type="paragraph" w:styleId="Verzeichnis3">
    <w:name w:val="toc 3"/>
    <w:basedOn w:val="Standard"/>
    <w:next w:val="Standard"/>
    <w:autoRedefine/>
    <w:uiPriority w:val="39"/>
    <w:rsid w:val="00AC15F6"/>
    <w:pPr>
      <w:spacing w:after="100"/>
      <w:ind w:left="440"/>
    </w:pPr>
  </w:style>
  <w:style w:type="character" w:styleId="Link">
    <w:name w:val="Hyperlink"/>
    <w:basedOn w:val="Absatzstandardschriftart"/>
    <w:uiPriority w:val="99"/>
    <w:unhideWhenUsed/>
    <w:rsid w:val="00AC15F6"/>
    <w:rPr>
      <w:color w:val="0000FF" w:themeColor="hyperlink"/>
      <w:u w:val="single"/>
    </w:rPr>
  </w:style>
  <w:style w:type="paragraph" w:styleId="Sprechblasentext">
    <w:name w:val="Balloon Text"/>
    <w:basedOn w:val="Standard"/>
    <w:link w:val="SprechblasentextZeichen"/>
    <w:rsid w:val="00AC15F6"/>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rsid w:val="00AC15F6"/>
    <w:rPr>
      <w:rFonts w:ascii="Tahoma" w:hAnsi="Tahoma" w:cs="Tahoma"/>
      <w:sz w:val="16"/>
      <w:szCs w:val="16"/>
      <w:lang w:val="de-CH" w:eastAsia="de-DE"/>
    </w:rPr>
  </w:style>
  <w:style w:type="table" w:styleId="MittleresRaster2-Akzent1">
    <w:name w:val="Medium Grid 2 Accent 1"/>
    <w:basedOn w:val="NormaleTabelle"/>
    <w:rsid w:val="004B717B"/>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Kommentarzeichen">
    <w:name w:val="annotation reference"/>
    <w:basedOn w:val="Absatzstandardschriftart"/>
    <w:rsid w:val="00C563C8"/>
    <w:rPr>
      <w:sz w:val="18"/>
      <w:szCs w:val="18"/>
    </w:rPr>
  </w:style>
  <w:style w:type="paragraph" w:styleId="Kommentartext">
    <w:name w:val="annotation text"/>
    <w:basedOn w:val="Standard"/>
    <w:link w:val="KommentartextZeichen"/>
    <w:rsid w:val="00C563C8"/>
    <w:pPr>
      <w:spacing w:line="240" w:lineRule="auto"/>
    </w:pPr>
    <w:rPr>
      <w:sz w:val="24"/>
      <w:szCs w:val="24"/>
    </w:rPr>
  </w:style>
  <w:style w:type="character" w:customStyle="1" w:styleId="KommentartextZeichen">
    <w:name w:val="Kommentartext Zeichen"/>
    <w:basedOn w:val="Absatzstandardschriftart"/>
    <w:link w:val="Kommentartext"/>
    <w:rsid w:val="00C563C8"/>
    <w:rPr>
      <w:rFonts w:ascii="Georgia" w:hAnsi="Georgia" w:cs="Times New Roman"/>
      <w:lang w:val="de-CH" w:eastAsia="de-DE"/>
    </w:rPr>
  </w:style>
  <w:style w:type="paragraph" w:styleId="Kommentarthema">
    <w:name w:val="annotation subject"/>
    <w:basedOn w:val="Kommentartext"/>
    <w:next w:val="Kommentartext"/>
    <w:link w:val="KommentarthemaZeichen"/>
    <w:rsid w:val="00C563C8"/>
    <w:rPr>
      <w:b/>
      <w:bCs/>
      <w:sz w:val="20"/>
      <w:szCs w:val="20"/>
    </w:rPr>
  </w:style>
  <w:style w:type="character" w:customStyle="1" w:styleId="KommentarthemaZeichen">
    <w:name w:val="Kommentarthema Zeichen"/>
    <w:basedOn w:val="KommentartextZeichen"/>
    <w:link w:val="Kommentarthema"/>
    <w:rsid w:val="00C563C8"/>
    <w:rPr>
      <w:b/>
      <w:bCs/>
      <w:sz w:val="20"/>
      <w:szCs w:val="20"/>
    </w:rPr>
  </w:style>
  <w:style w:type="paragraph" w:styleId="Listenabsatz">
    <w:name w:val="List Paragraph"/>
    <w:basedOn w:val="Standard"/>
    <w:rsid w:val="00975A9A"/>
    <w:pPr>
      <w:ind w:left="720"/>
      <w:contextualSpacing/>
    </w:pPr>
  </w:style>
  <w:style w:type="paragraph" w:styleId="Verzeichnis4">
    <w:name w:val="toc 4"/>
    <w:basedOn w:val="Standard"/>
    <w:next w:val="Standard"/>
    <w:autoRedefine/>
    <w:uiPriority w:val="39"/>
    <w:unhideWhenUsed/>
    <w:rsid w:val="00D067D4"/>
    <w:pPr>
      <w:spacing w:after="100" w:line="240" w:lineRule="auto"/>
      <w:ind w:left="720"/>
    </w:pPr>
    <w:rPr>
      <w:rFonts w:asciiTheme="minorHAnsi" w:eastAsiaTheme="minorEastAsia" w:hAnsiTheme="minorHAnsi" w:cstheme="minorBidi"/>
      <w:sz w:val="24"/>
      <w:szCs w:val="24"/>
      <w:lang w:val="en-US"/>
    </w:rPr>
  </w:style>
  <w:style w:type="paragraph" w:styleId="Verzeichnis5">
    <w:name w:val="toc 5"/>
    <w:basedOn w:val="Standard"/>
    <w:next w:val="Standard"/>
    <w:autoRedefine/>
    <w:uiPriority w:val="39"/>
    <w:unhideWhenUsed/>
    <w:rsid w:val="00D067D4"/>
    <w:pPr>
      <w:spacing w:after="100" w:line="240" w:lineRule="auto"/>
      <w:ind w:left="960"/>
    </w:pPr>
    <w:rPr>
      <w:rFonts w:asciiTheme="minorHAnsi" w:eastAsiaTheme="minorEastAsia" w:hAnsiTheme="minorHAnsi" w:cstheme="minorBidi"/>
      <w:sz w:val="24"/>
      <w:szCs w:val="24"/>
      <w:lang w:val="en-US"/>
    </w:rPr>
  </w:style>
  <w:style w:type="paragraph" w:styleId="Verzeichnis6">
    <w:name w:val="toc 6"/>
    <w:basedOn w:val="Standard"/>
    <w:next w:val="Standard"/>
    <w:autoRedefine/>
    <w:uiPriority w:val="39"/>
    <w:unhideWhenUsed/>
    <w:rsid w:val="00D067D4"/>
    <w:pPr>
      <w:spacing w:after="100" w:line="240" w:lineRule="auto"/>
      <w:ind w:left="1200"/>
    </w:pPr>
    <w:rPr>
      <w:rFonts w:asciiTheme="minorHAnsi" w:eastAsiaTheme="minorEastAsia" w:hAnsiTheme="minorHAnsi" w:cstheme="minorBidi"/>
      <w:sz w:val="24"/>
      <w:szCs w:val="24"/>
      <w:lang w:val="en-US"/>
    </w:rPr>
  </w:style>
  <w:style w:type="paragraph" w:styleId="Verzeichnis7">
    <w:name w:val="toc 7"/>
    <w:basedOn w:val="Standard"/>
    <w:next w:val="Standard"/>
    <w:autoRedefine/>
    <w:uiPriority w:val="39"/>
    <w:unhideWhenUsed/>
    <w:rsid w:val="00D067D4"/>
    <w:pPr>
      <w:spacing w:after="100" w:line="240" w:lineRule="auto"/>
      <w:ind w:left="1440"/>
    </w:pPr>
    <w:rPr>
      <w:rFonts w:asciiTheme="minorHAnsi" w:eastAsiaTheme="minorEastAsia" w:hAnsiTheme="minorHAnsi" w:cstheme="minorBidi"/>
      <w:sz w:val="24"/>
      <w:szCs w:val="24"/>
      <w:lang w:val="en-US"/>
    </w:rPr>
  </w:style>
  <w:style w:type="paragraph" w:styleId="Verzeichnis8">
    <w:name w:val="toc 8"/>
    <w:basedOn w:val="Standard"/>
    <w:next w:val="Standard"/>
    <w:autoRedefine/>
    <w:uiPriority w:val="39"/>
    <w:unhideWhenUsed/>
    <w:rsid w:val="00D067D4"/>
    <w:pPr>
      <w:spacing w:after="100" w:line="240" w:lineRule="auto"/>
      <w:ind w:left="1680"/>
    </w:pPr>
    <w:rPr>
      <w:rFonts w:asciiTheme="minorHAnsi" w:eastAsiaTheme="minorEastAsia" w:hAnsiTheme="minorHAnsi" w:cstheme="minorBidi"/>
      <w:sz w:val="24"/>
      <w:szCs w:val="24"/>
      <w:lang w:val="en-US"/>
    </w:rPr>
  </w:style>
  <w:style w:type="paragraph" w:styleId="Verzeichnis9">
    <w:name w:val="toc 9"/>
    <w:basedOn w:val="Standard"/>
    <w:next w:val="Standard"/>
    <w:autoRedefine/>
    <w:uiPriority w:val="39"/>
    <w:unhideWhenUsed/>
    <w:rsid w:val="00D067D4"/>
    <w:pPr>
      <w:spacing w:after="100" w:line="240" w:lineRule="auto"/>
      <w:ind w:left="1920"/>
    </w:pPr>
    <w:rPr>
      <w:rFonts w:asciiTheme="minorHAnsi" w:eastAsiaTheme="minorEastAsia" w:hAnsiTheme="minorHAnsi" w:cstheme="minorBidi"/>
      <w:sz w:val="24"/>
      <w:szCs w:val="24"/>
      <w:lang w:val="en-US"/>
    </w:rPr>
  </w:style>
  <w:style w:type="paragraph" w:styleId="Funotentext">
    <w:name w:val="footnote text"/>
    <w:basedOn w:val="Standard"/>
    <w:link w:val="FunotentextZeichen"/>
    <w:rsid w:val="002F341D"/>
    <w:pPr>
      <w:spacing w:line="240" w:lineRule="auto"/>
    </w:pPr>
    <w:rPr>
      <w:sz w:val="20"/>
      <w:szCs w:val="24"/>
    </w:rPr>
  </w:style>
  <w:style w:type="character" w:customStyle="1" w:styleId="FunotentextZeichen">
    <w:name w:val="Fußnotentext Zeichen"/>
    <w:basedOn w:val="Absatzstandardschriftart"/>
    <w:link w:val="Funotentext"/>
    <w:rsid w:val="002F341D"/>
    <w:rPr>
      <w:rFonts w:ascii="Georgia" w:hAnsi="Georgia" w:cs="Times New Roman"/>
      <w:sz w:val="20"/>
      <w:lang w:val="de-CH" w:eastAsia="de-DE"/>
    </w:rPr>
  </w:style>
  <w:style w:type="character" w:styleId="Funotenzeichen">
    <w:name w:val="footnote reference"/>
    <w:basedOn w:val="Absatzstandardschriftart"/>
    <w:rsid w:val="002F341D"/>
    <w:rPr>
      <w:vertAlign w:val="superscript"/>
    </w:rPr>
  </w:style>
</w:styles>
</file>

<file path=word/webSettings.xml><?xml version="1.0" encoding="utf-8"?>
<w:webSettings xmlns:r="http://schemas.openxmlformats.org/officeDocument/2006/relationships" xmlns:w="http://schemas.openxmlformats.org/wordprocessingml/2006/main">
  <w:divs>
    <w:div w:id="200304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12DB3-F6FF-304A-B437-34888444B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1741</Words>
  <Characters>9929</Characters>
  <Application>Microsoft Word 12.0.0</Application>
  <DocSecurity>0</DocSecurity>
  <Lines>82</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pschuermann</dc:creator>
  <cp:lastModifiedBy>Thomas Junghans</cp:lastModifiedBy>
  <cp:revision>63</cp:revision>
  <dcterms:created xsi:type="dcterms:W3CDTF">2010-04-08T21:14:00Z</dcterms:created>
  <dcterms:modified xsi:type="dcterms:W3CDTF">2010-07-05T08:09:00Z</dcterms:modified>
</cp:coreProperties>
</file>