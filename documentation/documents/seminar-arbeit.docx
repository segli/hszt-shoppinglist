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Simon Egli</w:t>
      </w:r>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Einkaufslisten online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7. Juli 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PHP und MySQL</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135823913"/>
      <w:r>
        <w:t>Vorwort</w:t>
      </w:r>
      <w:bookmarkEnd w:id="0"/>
    </w:p>
    <w:p w:rsidR="00552E0F" w:rsidRDefault="00552E0F" w:rsidP="00552E0F">
      <w:r w:rsidRPr="004B717B">
        <w:rPr>
          <w:b/>
        </w:rPr>
        <w:t>[TODO]</w:t>
      </w:r>
      <w:r>
        <w:t xml:space="preserve"> Die Hochschule für Technik sieht für jedes Fach im 3. Studienjahr eine Seminararbeit im zeitlichen Rahmen von 50 Stunden vor. Im Fach „Anwendungen für Handhelds“ geht es darum eine Applikation oder eine Vertiefungsarbeit zum Thema zu machen. </w:t>
      </w:r>
    </w:p>
    <w:p w:rsidR="00552E0F" w:rsidRDefault="00552E0F" w:rsidP="00552E0F">
      <w:r>
        <w:t>Wir haben uns für die Entwicklung einer Webapplikation entschieden, die für Mobilgeräte optimiert ist. Das Endprodukt soll eine plattformunabhängige Mobilapplikation sein, welche Ausgangsorte (Restaurants, Clubs, Bar) in meiner Umgebung auflisten und auf einer Karte darstellen kann. Es soll auch möglich sein, einen fehlenden Ausgangsort hinzufügen oder einen bestehenden zu bewerten.</w:t>
      </w:r>
    </w:p>
    <w:p w:rsidR="00552E0F" w:rsidRPr="00552E0F" w:rsidRDefault="00552E0F" w:rsidP="00552E0F">
      <w:r>
        <w:t>Wir werden diesen Teil eventuell weglassen oder Dummydaten verwenden müssen, da im Moment unklar ist ob eine bestehende API für die Bewertung von Ausgangsorten vorhanden ist.</w:t>
      </w:r>
    </w:p>
    <w:p w:rsidR="00D15A29" w:rsidRPr="00552E0F" w:rsidRDefault="00552E0F" w:rsidP="00552E0F">
      <w:pPr>
        <w:pStyle w:val="berschrift1"/>
      </w:pPr>
      <w:bookmarkStart w:id="1" w:name="_Toc135823914"/>
      <w:r>
        <w:t>Management Summary</w:t>
      </w:r>
      <w:bookmarkEnd w:id="1"/>
    </w:p>
    <w:p w:rsidR="00AC15F6" w:rsidRPr="00AC15F6" w:rsidRDefault="00AC15F6" w:rsidP="00AC15F6"/>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D067D4" w:rsidRDefault="006E1802">
          <w:pPr>
            <w:pStyle w:val="Verzeichnis1"/>
            <w:tabs>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D067D4">
            <w:rPr>
              <w:noProof/>
            </w:rPr>
            <w:t>Vorwort</w:t>
          </w:r>
          <w:r w:rsidR="00D067D4">
            <w:rPr>
              <w:noProof/>
            </w:rPr>
            <w:tab/>
          </w:r>
          <w:r w:rsidR="00D067D4">
            <w:rPr>
              <w:noProof/>
            </w:rPr>
            <w:fldChar w:fldCharType="begin"/>
          </w:r>
          <w:r w:rsidR="00D067D4">
            <w:rPr>
              <w:noProof/>
            </w:rPr>
            <w:instrText xml:space="preserve"> PAGEREF _Toc135823913 \h </w:instrText>
          </w:r>
          <w:r w:rsidR="00D067D4">
            <w:rPr>
              <w:noProof/>
            </w:rPr>
          </w:r>
          <w:r w:rsidR="00D067D4">
            <w:rPr>
              <w:noProof/>
            </w:rPr>
            <w:fldChar w:fldCharType="separate"/>
          </w:r>
          <w:r w:rsidR="00D067D4">
            <w:rPr>
              <w:noProof/>
            </w:rPr>
            <w:t>2</w:t>
          </w:r>
          <w:r w:rsidR="00D067D4">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Management Summary</w:t>
          </w:r>
          <w:r>
            <w:rPr>
              <w:noProof/>
            </w:rPr>
            <w:tab/>
          </w:r>
          <w:r>
            <w:rPr>
              <w:noProof/>
            </w:rPr>
            <w:fldChar w:fldCharType="begin"/>
          </w:r>
          <w:r>
            <w:rPr>
              <w:noProof/>
            </w:rPr>
            <w:instrText xml:space="preserve"> PAGEREF _Toc135823914 \h </w:instrText>
          </w:r>
          <w:r>
            <w:rPr>
              <w:noProof/>
            </w:rPr>
          </w:r>
          <w:r>
            <w:rPr>
              <w:noProof/>
            </w:rPr>
            <w:fldChar w:fldCharType="separate"/>
          </w:r>
          <w:r>
            <w:rPr>
              <w:noProof/>
            </w:rPr>
            <w:t>2</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Aufgabenstellung</w:t>
          </w:r>
          <w:r>
            <w:rPr>
              <w:noProof/>
            </w:rPr>
            <w:tab/>
          </w:r>
          <w:r>
            <w:rPr>
              <w:noProof/>
            </w:rPr>
            <w:fldChar w:fldCharType="begin"/>
          </w:r>
          <w:r>
            <w:rPr>
              <w:noProof/>
            </w:rPr>
            <w:instrText xml:space="preserve"> PAGEREF _Toc135823915 \h </w:instrText>
          </w:r>
          <w:r>
            <w:rPr>
              <w:noProof/>
            </w:rPr>
          </w:r>
          <w:r>
            <w:rPr>
              <w:noProof/>
            </w:rPr>
            <w:fldChar w:fldCharType="separate"/>
          </w:r>
          <w:r>
            <w:rPr>
              <w:noProof/>
            </w:rPr>
            <w:t>3</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Pflichtenheft</w:t>
          </w:r>
          <w:r>
            <w:rPr>
              <w:noProof/>
            </w:rPr>
            <w:tab/>
          </w:r>
          <w:r>
            <w:rPr>
              <w:noProof/>
            </w:rPr>
            <w:fldChar w:fldCharType="begin"/>
          </w:r>
          <w:r>
            <w:rPr>
              <w:noProof/>
            </w:rPr>
            <w:instrText xml:space="preserve"> PAGEREF _Toc135823916 \h </w:instrText>
          </w:r>
          <w:r>
            <w:rPr>
              <w:noProof/>
            </w:rPr>
          </w:r>
          <w:r>
            <w:rPr>
              <w:noProof/>
            </w:rPr>
            <w:fldChar w:fldCharType="separate"/>
          </w:r>
          <w:r>
            <w:rPr>
              <w:noProof/>
            </w:rPr>
            <w:t>4</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Use Cases</w:t>
          </w:r>
          <w:r>
            <w:rPr>
              <w:noProof/>
            </w:rPr>
            <w:tab/>
          </w:r>
          <w:r>
            <w:rPr>
              <w:noProof/>
            </w:rPr>
            <w:fldChar w:fldCharType="begin"/>
          </w:r>
          <w:r>
            <w:rPr>
              <w:noProof/>
            </w:rPr>
            <w:instrText xml:space="preserve"> PAGEREF _Toc135823917 \h </w:instrText>
          </w:r>
          <w:r>
            <w:rPr>
              <w:noProof/>
            </w:rPr>
          </w:r>
          <w:r>
            <w:rPr>
              <w:noProof/>
            </w:rPr>
            <w:fldChar w:fldCharType="separate"/>
          </w:r>
          <w:r>
            <w:rPr>
              <w:noProof/>
            </w:rPr>
            <w:t>4</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 Case 1</w:t>
          </w:r>
          <w:r>
            <w:rPr>
              <w:noProof/>
            </w:rPr>
            <w:tab/>
          </w:r>
          <w:r>
            <w:rPr>
              <w:noProof/>
            </w:rPr>
            <w:fldChar w:fldCharType="begin"/>
          </w:r>
          <w:r>
            <w:rPr>
              <w:noProof/>
            </w:rPr>
            <w:instrText xml:space="preserve"> PAGEREF _Toc135823918 \h </w:instrText>
          </w:r>
          <w:r>
            <w:rPr>
              <w:noProof/>
            </w:rPr>
          </w:r>
          <w:r>
            <w:rPr>
              <w:noProof/>
            </w:rPr>
            <w:fldChar w:fldCharType="separate"/>
          </w:r>
          <w:r>
            <w:rPr>
              <w:noProof/>
            </w:rPr>
            <w:t>4</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Kriterien</w:t>
          </w:r>
          <w:r>
            <w:rPr>
              <w:noProof/>
            </w:rPr>
            <w:tab/>
          </w:r>
          <w:r>
            <w:rPr>
              <w:noProof/>
            </w:rPr>
            <w:fldChar w:fldCharType="begin"/>
          </w:r>
          <w:r>
            <w:rPr>
              <w:noProof/>
            </w:rPr>
            <w:instrText xml:space="preserve"> PAGEREF _Toc135823919 \h </w:instrText>
          </w:r>
          <w:r>
            <w:rPr>
              <w:noProof/>
            </w:rPr>
          </w:r>
          <w:r>
            <w:rPr>
              <w:noProof/>
            </w:rPr>
            <w:fldChar w:fldCharType="separate"/>
          </w:r>
          <w:r>
            <w:rPr>
              <w:noProof/>
            </w:rPr>
            <w:t>4</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Muss</w:t>
          </w:r>
          <w:r>
            <w:rPr>
              <w:noProof/>
            </w:rPr>
            <w:tab/>
          </w:r>
          <w:r>
            <w:rPr>
              <w:noProof/>
            </w:rPr>
            <w:fldChar w:fldCharType="begin"/>
          </w:r>
          <w:r>
            <w:rPr>
              <w:noProof/>
            </w:rPr>
            <w:instrText xml:space="preserve"> PAGEREF _Toc135823920 \h </w:instrText>
          </w:r>
          <w:r>
            <w:rPr>
              <w:noProof/>
            </w:rPr>
          </w:r>
          <w:r>
            <w:rPr>
              <w:noProof/>
            </w:rPr>
            <w:fldChar w:fldCharType="separate"/>
          </w:r>
          <w:r>
            <w:rPr>
              <w:noProof/>
            </w:rPr>
            <w:t>4</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Soll</w:t>
          </w:r>
          <w:r>
            <w:rPr>
              <w:noProof/>
            </w:rPr>
            <w:tab/>
          </w:r>
          <w:r>
            <w:rPr>
              <w:noProof/>
            </w:rPr>
            <w:fldChar w:fldCharType="begin"/>
          </w:r>
          <w:r>
            <w:rPr>
              <w:noProof/>
            </w:rPr>
            <w:instrText xml:space="preserve"> PAGEREF _Toc135823921 \h </w:instrText>
          </w:r>
          <w:r>
            <w:rPr>
              <w:noProof/>
            </w:rPr>
          </w:r>
          <w:r>
            <w:rPr>
              <w:noProof/>
            </w:rPr>
            <w:fldChar w:fldCharType="separate"/>
          </w:r>
          <w:r>
            <w:rPr>
              <w:noProof/>
            </w:rPr>
            <w:t>5</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Kann</w:t>
          </w:r>
          <w:r>
            <w:rPr>
              <w:noProof/>
            </w:rPr>
            <w:tab/>
          </w:r>
          <w:r>
            <w:rPr>
              <w:noProof/>
            </w:rPr>
            <w:fldChar w:fldCharType="begin"/>
          </w:r>
          <w:r>
            <w:rPr>
              <w:noProof/>
            </w:rPr>
            <w:instrText xml:space="preserve"> PAGEREF _Toc135823922 \h </w:instrText>
          </w:r>
          <w:r>
            <w:rPr>
              <w:noProof/>
            </w:rPr>
          </w:r>
          <w:r>
            <w:rPr>
              <w:noProof/>
            </w:rPr>
            <w:fldChar w:fldCharType="separate"/>
          </w:r>
          <w:r>
            <w:rPr>
              <w:noProof/>
            </w:rPr>
            <w:t>5</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Abgrenzung</w:t>
          </w:r>
          <w:r>
            <w:rPr>
              <w:noProof/>
            </w:rPr>
            <w:tab/>
          </w:r>
          <w:r>
            <w:rPr>
              <w:noProof/>
            </w:rPr>
            <w:fldChar w:fldCharType="begin"/>
          </w:r>
          <w:r>
            <w:rPr>
              <w:noProof/>
            </w:rPr>
            <w:instrText xml:space="preserve"> PAGEREF _Toc135823923 \h </w:instrText>
          </w:r>
          <w:r>
            <w:rPr>
              <w:noProof/>
            </w:rPr>
          </w:r>
          <w:r>
            <w:rPr>
              <w:noProof/>
            </w:rPr>
            <w:fldChar w:fldCharType="separate"/>
          </w:r>
          <w:r>
            <w:rPr>
              <w:noProof/>
            </w:rPr>
            <w:t>5</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Planung</w:t>
          </w:r>
          <w:r>
            <w:rPr>
              <w:noProof/>
            </w:rPr>
            <w:tab/>
          </w:r>
          <w:r>
            <w:rPr>
              <w:noProof/>
            </w:rPr>
            <w:fldChar w:fldCharType="begin"/>
          </w:r>
          <w:r>
            <w:rPr>
              <w:noProof/>
            </w:rPr>
            <w:instrText xml:space="preserve"> PAGEREF _Toc135823924 \h </w:instrText>
          </w:r>
          <w:r>
            <w:rPr>
              <w:noProof/>
            </w:rPr>
          </w:r>
          <w:r>
            <w:rPr>
              <w:noProof/>
            </w:rPr>
            <w:fldChar w:fldCharType="separate"/>
          </w:r>
          <w:r>
            <w:rPr>
              <w:noProof/>
            </w:rPr>
            <w:t>5</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Milestones</w:t>
          </w:r>
          <w:r>
            <w:rPr>
              <w:noProof/>
            </w:rPr>
            <w:tab/>
          </w:r>
          <w:r>
            <w:rPr>
              <w:noProof/>
            </w:rPr>
            <w:fldChar w:fldCharType="begin"/>
          </w:r>
          <w:r>
            <w:rPr>
              <w:noProof/>
            </w:rPr>
            <w:instrText xml:space="preserve"> PAGEREF _Toc135823925 \h </w:instrText>
          </w:r>
          <w:r>
            <w:rPr>
              <w:noProof/>
            </w:rPr>
          </w:r>
          <w:r>
            <w:rPr>
              <w:noProof/>
            </w:rPr>
            <w:fldChar w:fldCharType="separate"/>
          </w:r>
          <w:r>
            <w:rPr>
              <w:noProof/>
            </w:rPr>
            <w:t>5</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Aufwandschätzung und effektiv aufgewendete Zeit</w:t>
          </w:r>
          <w:r>
            <w:rPr>
              <w:noProof/>
            </w:rPr>
            <w:tab/>
          </w:r>
          <w:r>
            <w:rPr>
              <w:noProof/>
            </w:rPr>
            <w:fldChar w:fldCharType="begin"/>
          </w:r>
          <w:r>
            <w:rPr>
              <w:noProof/>
            </w:rPr>
            <w:instrText xml:space="preserve"> PAGEREF _Toc135823926 \h </w:instrText>
          </w:r>
          <w:r>
            <w:rPr>
              <w:noProof/>
            </w:rPr>
          </w:r>
          <w:r>
            <w:rPr>
              <w:noProof/>
            </w:rPr>
            <w:fldChar w:fldCharType="separate"/>
          </w:r>
          <w:r>
            <w:rPr>
              <w:noProof/>
            </w:rPr>
            <w:t>5</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Scrum</w:t>
          </w:r>
          <w:r>
            <w:rPr>
              <w:noProof/>
            </w:rPr>
            <w:tab/>
          </w:r>
          <w:r>
            <w:rPr>
              <w:noProof/>
            </w:rPr>
            <w:fldChar w:fldCharType="begin"/>
          </w:r>
          <w:r>
            <w:rPr>
              <w:noProof/>
            </w:rPr>
            <w:instrText xml:space="preserve"> PAGEREF _Toc135823927 \h </w:instrText>
          </w:r>
          <w:r>
            <w:rPr>
              <w:noProof/>
            </w:rPr>
          </w:r>
          <w:r>
            <w:rPr>
              <w:noProof/>
            </w:rPr>
            <w:fldChar w:fldCharType="separate"/>
          </w:r>
          <w:r>
            <w:rPr>
              <w:noProof/>
            </w:rPr>
            <w:t>6</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Stories</w:t>
          </w:r>
          <w:r>
            <w:rPr>
              <w:noProof/>
            </w:rPr>
            <w:tab/>
          </w:r>
          <w:r>
            <w:rPr>
              <w:noProof/>
            </w:rPr>
            <w:fldChar w:fldCharType="begin"/>
          </w:r>
          <w:r>
            <w:rPr>
              <w:noProof/>
            </w:rPr>
            <w:instrText xml:space="preserve"> PAGEREF _Toc135823928 \h </w:instrText>
          </w:r>
          <w:r>
            <w:rPr>
              <w:noProof/>
            </w:rPr>
          </w:r>
          <w:r>
            <w:rPr>
              <w:noProof/>
            </w:rPr>
            <w:fldChar w:fldCharType="separate"/>
          </w:r>
          <w:r>
            <w:rPr>
              <w:noProof/>
            </w:rPr>
            <w:t>6</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User Roles</w:t>
          </w:r>
          <w:r>
            <w:rPr>
              <w:noProof/>
            </w:rPr>
            <w:tab/>
          </w:r>
          <w:r>
            <w:rPr>
              <w:noProof/>
            </w:rPr>
            <w:fldChar w:fldCharType="begin"/>
          </w:r>
          <w:r>
            <w:rPr>
              <w:noProof/>
            </w:rPr>
            <w:instrText xml:space="preserve"> PAGEREF _Toc135823929 \h </w:instrText>
          </w:r>
          <w:r>
            <w:rPr>
              <w:noProof/>
            </w:rPr>
          </w:r>
          <w:r>
            <w:rPr>
              <w:noProof/>
            </w:rPr>
            <w:fldChar w:fldCharType="separate"/>
          </w:r>
          <w:r>
            <w:rPr>
              <w:noProof/>
            </w:rPr>
            <w:t>6</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Definition of Done</w:t>
          </w:r>
          <w:r>
            <w:rPr>
              <w:noProof/>
            </w:rPr>
            <w:tab/>
          </w:r>
          <w:r>
            <w:rPr>
              <w:noProof/>
            </w:rPr>
            <w:fldChar w:fldCharType="begin"/>
          </w:r>
          <w:r>
            <w:rPr>
              <w:noProof/>
            </w:rPr>
            <w:instrText xml:space="preserve"> PAGEREF _Toc135823930 \h </w:instrText>
          </w:r>
          <w:r>
            <w:rPr>
              <w:noProof/>
            </w:rPr>
          </w:r>
          <w:r>
            <w:rPr>
              <w:noProof/>
            </w:rPr>
            <w:fldChar w:fldCharType="separate"/>
          </w:r>
          <w:r>
            <w:rPr>
              <w:noProof/>
            </w:rPr>
            <w:t>6</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Sprint Definition</w:t>
          </w:r>
          <w:r>
            <w:rPr>
              <w:noProof/>
            </w:rPr>
            <w:tab/>
          </w:r>
          <w:r>
            <w:rPr>
              <w:noProof/>
            </w:rPr>
            <w:fldChar w:fldCharType="begin"/>
          </w:r>
          <w:r>
            <w:rPr>
              <w:noProof/>
            </w:rPr>
            <w:instrText xml:space="preserve"> PAGEREF _Toc135823931 \h </w:instrText>
          </w:r>
          <w:r>
            <w:rPr>
              <w:noProof/>
            </w:rPr>
          </w:r>
          <w:r>
            <w:rPr>
              <w:noProof/>
            </w:rPr>
            <w:fldChar w:fldCharType="separate"/>
          </w:r>
          <w:r>
            <w:rPr>
              <w:noProof/>
            </w:rPr>
            <w:t>6</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Umsetzung</w:t>
          </w:r>
          <w:r>
            <w:rPr>
              <w:noProof/>
            </w:rPr>
            <w:tab/>
          </w:r>
          <w:r>
            <w:rPr>
              <w:noProof/>
            </w:rPr>
            <w:fldChar w:fldCharType="begin"/>
          </w:r>
          <w:r>
            <w:rPr>
              <w:noProof/>
            </w:rPr>
            <w:instrText xml:space="preserve"> PAGEREF _Toc135823932 \h </w:instrText>
          </w:r>
          <w:r>
            <w:rPr>
              <w:noProof/>
            </w:rPr>
          </w:r>
          <w:r>
            <w:rPr>
              <w:noProof/>
            </w:rPr>
            <w:fldChar w:fldCharType="separate"/>
          </w:r>
          <w:r>
            <w:rPr>
              <w:noProof/>
            </w:rPr>
            <w:t>6</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Tools</w:t>
          </w:r>
          <w:r>
            <w:rPr>
              <w:noProof/>
            </w:rPr>
            <w:tab/>
          </w:r>
          <w:r>
            <w:rPr>
              <w:noProof/>
            </w:rPr>
            <w:fldChar w:fldCharType="begin"/>
          </w:r>
          <w:r>
            <w:rPr>
              <w:noProof/>
            </w:rPr>
            <w:instrText xml:space="preserve"> PAGEREF _Toc135823933 \h </w:instrText>
          </w:r>
          <w:r>
            <w:rPr>
              <w:noProof/>
            </w:rPr>
          </w:r>
          <w:r>
            <w:rPr>
              <w:noProof/>
            </w:rPr>
            <w:fldChar w:fldCharType="separate"/>
          </w:r>
          <w:r>
            <w:rPr>
              <w:noProof/>
            </w:rPr>
            <w:t>6</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Übersicht</w:t>
          </w:r>
          <w:r>
            <w:rPr>
              <w:noProof/>
            </w:rPr>
            <w:tab/>
          </w:r>
          <w:r>
            <w:rPr>
              <w:noProof/>
            </w:rPr>
            <w:fldChar w:fldCharType="begin"/>
          </w:r>
          <w:r>
            <w:rPr>
              <w:noProof/>
            </w:rPr>
            <w:instrText xml:space="preserve"> PAGEREF _Toc135823934 \h </w:instrText>
          </w:r>
          <w:r>
            <w:rPr>
              <w:noProof/>
            </w:rPr>
          </w:r>
          <w:r>
            <w:rPr>
              <w:noProof/>
            </w:rPr>
            <w:fldChar w:fldCharType="separate"/>
          </w:r>
          <w:r>
            <w:rPr>
              <w:noProof/>
            </w:rPr>
            <w:t>6</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Collaboration</w:t>
          </w:r>
          <w:r>
            <w:rPr>
              <w:noProof/>
            </w:rPr>
            <w:tab/>
          </w:r>
          <w:r>
            <w:rPr>
              <w:noProof/>
            </w:rPr>
            <w:fldChar w:fldCharType="begin"/>
          </w:r>
          <w:r>
            <w:rPr>
              <w:noProof/>
            </w:rPr>
            <w:instrText xml:space="preserve"> PAGEREF _Toc135823935 \h </w:instrText>
          </w:r>
          <w:r>
            <w:rPr>
              <w:noProof/>
            </w:rPr>
          </w:r>
          <w:r>
            <w:rPr>
              <w:noProof/>
            </w:rPr>
            <w:fldChar w:fldCharType="separate"/>
          </w:r>
          <w:r>
            <w:rPr>
              <w:noProof/>
            </w:rPr>
            <w:t>6</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Kommunication</w:t>
          </w:r>
          <w:r>
            <w:rPr>
              <w:noProof/>
            </w:rPr>
            <w:tab/>
          </w:r>
          <w:r>
            <w:rPr>
              <w:noProof/>
            </w:rPr>
            <w:fldChar w:fldCharType="begin"/>
          </w:r>
          <w:r>
            <w:rPr>
              <w:noProof/>
            </w:rPr>
            <w:instrText xml:space="preserve"> PAGEREF _Toc135823936 \h </w:instrText>
          </w:r>
          <w:r>
            <w:rPr>
              <w:noProof/>
            </w:rPr>
          </w:r>
          <w:r>
            <w:rPr>
              <w:noProof/>
            </w:rPr>
            <w:fldChar w:fldCharType="separate"/>
          </w:r>
          <w:r>
            <w:rPr>
              <w:noProof/>
            </w:rPr>
            <w:t>6</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Applikationsentwicklung</w:t>
          </w:r>
          <w:r>
            <w:rPr>
              <w:noProof/>
            </w:rPr>
            <w:tab/>
          </w:r>
          <w:r>
            <w:rPr>
              <w:noProof/>
            </w:rPr>
            <w:fldChar w:fldCharType="begin"/>
          </w:r>
          <w:r>
            <w:rPr>
              <w:noProof/>
            </w:rPr>
            <w:instrText xml:space="preserve"> PAGEREF _Toc135823937 \h </w:instrText>
          </w:r>
          <w:r>
            <w:rPr>
              <w:noProof/>
            </w:rPr>
          </w:r>
          <w:r>
            <w:rPr>
              <w:noProof/>
            </w:rPr>
            <w:fldChar w:fldCharType="separate"/>
          </w:r>
          <w:r>
            <w:rPr>
              <w:noProof/>
            </w:rPr>
            <w:t>6</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Testing</w:t>
          </w:r>
          <w:r>
            <w:rPr>
              <w:noProof/>
            </w:rPr>
            <w:tab/>
          </w:r>
          <w:r>
            <w:rPr>
              <w:noProof/>
            </w:rPr>
            <w:fldChar w:fldCharType="begin"/>
          </w:r>
          <w:r>
            <w:rPr>
              <w:noProof/>
            </w:rPr>
            <w:instrText xml:space="preserve"> PAGEREF _Toc135823938 \h </w:instrText>
          </w:r>
          <w:r>
            <w:rPr>
              <w:noProof/>
            </w:rPr>
          </w:r>
          <w:r>
            <w:rPr>
              <w:noProof/>
            </w:rPr>
            <w:fldChar w:fldCharType="separate"/>
          </w:r>
          <w:r>
            <w:rPr>
              <w:noProof/>
            </w:rPr>
            <w:t>6</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Versionkontrolle – Google Code</w:t>
          </w:r>
          <w:r>
            <w:rPr>
              <w:noProof/>
            </w:rPr>
            <w:tab/>
          </w:r>
          <w:r>
            <w:rPr>
              <w:noProof/>
            </w:rPr>
            <w:fldChar w:fldCharType="begin"/>
          </w:r>
          <w:r>
            <w:rPr>
              <w:noProof/>
            </w:rPr>
            <w:instrText xml:space="preserve"> PAGEREF _Toc135823939 \h </w:instrText>
          </w:r>
          <w:r>
            <w:rPr>
              <w:noProof/>
            </w:rPr>
          </w:r>
          <w:r>
            <w:rPr>
              <w:noProof/>
            </w:rPr>
            <w:fldChar w:fldCharType="separate"/>
          </w:r>
          <w:r>
            <w:rPr>
              <w:noProof/>
            </w:rPr>
            <w:t>7</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Hosting</w:t>
          </w:r>
          <w:r>
            <w:rPr>
              <w:noProof/>
            </w:rPr>
            <w:tab/>
          </w:r>
          <w:r>
            <w:rPr>
              <w:noProof/>
            </w:rPr>
            <w:fldChar w:fldCharType="begin"/>
          </w:r>
          <w:r>
            <w:rPr>
              <w:noProof/>
            </w:rPr>
            <w:instrText xml:space="preserve"> PAGEREF _Toc135823940 \h </w:instrText>
          </w:r>
          <w:r>
            <w:rPr>
              <w:noProof/>
            </w:rPr>
          </w:r>
          <w:r>
            <w:rPr>
              <w:noProof/>
            </w:rPr>
            <w:fldChar w:fldCharType="separate"/>
          </w:r>
          <w:r>
            <w:rPr>
              <w:noProof/>
            </w:rPr>
            <w:t>7</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Pr>
              <w:noProof/>
            </w:rPr>
            <w:fldChar w:fldCharType="begin"/>
          </w:r>
          <w:r>
            <w:rPr>
              <w:noProof/>
            </w:rPr>
            <w:instrText xml:space="preserve"> PAGEREF _Toc135823941 \h </w:instrText>
          </w:r>
          <w:r>
            <w:rPr>
              <w:noProof/>
            </w:rPr>
          </w:r>
          <w:r>
            <w:rPr>
              <w:noProof/>
            </w:rPr>
            <w:fldChar w:fldCharType="separate"/>
          </w:r>
          <w:r>
            <w:rPr>
              <w:noProof/>
            </w:rPr>
            <w:t>7</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Software-Archtiktur</w:t>
          </w:r>
          <w:r>
            <w:rPr>
              <w:noProof/>
            </w:rPr>
            <w:tab/>
          </w:r>
          <w:r>
            <w:rPr>
              <w:noProof/>
            </w:rPr>
            <w:fldChar w:fldCharType="begin"/>
          </w:r>
          <w:r>
            <w:rPr>
              <w:noProof/>
            </w:rPr>
            <w:instrText xml:space="preserve"> PAGEREF _Toc135823942 \h </w:instrText>
          </w:r>
          <w:r>
            <w:rPr>
              <w:noProof/>
            </w:rPr>
          </w:r>
          <w:r>
            <w:rPr>
              <w:noProof/>
            </w:rPr>
            <w:fldChar w:fldCharType="separate"/>
          </w:r>
          <w:r>
            <w:rPr>
              <w:noProof/>
            </w:rPr>
            <w:t>7</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Kompoenentendiagramm</w:t>
          </w:r>
          <w:r>
            <w:rPr>
              <w:noProof/>
            </w:rPr>
            <w:tab/>
          </w:r>
          <w:r>
            <w:rPr>
              <w:noProof/>
            </w:rPr>
            <w:fldChar w:fldCharType="begin"/>
          </w:r>
          <w:r>
            <w:rPr>
              <w:noProof/>
            </w:rPr>
            <w:instrText xml:space="preserve"> PAGEREF _Toc135823943 \h </w:instrText>
          </w:r>
          <w:r>
            <w:rPr>
              <w:noProof/>
            </w:rPr>
          </w:r>
          <w:r>
            <w:rPr>
              <w:noProof/>
            </w:rPr>
            <w:fldChar w:fldCharType="separate"/>
          </w:r>
          <w:r>
            <w:rPr>
              <w:noProof/>
            </w:rPr>
            <w:t>7</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Klassendiagram</w:t>
          </w:r>
          <w:r>
            <w:rPr>
              <w:noProof/>
            </w:rPr>
            <w:tab/>
          </w:r>
          <w:r>
            <w:rPr>
              <w:noProof/>
            </w:rPr>
            <w:fldChar w:fldCharType="begin"/>
          </w:r>
          <w:r>
            <w:rPr>
              <w:noProof/>
            </w:rPr>
            <w:instrText xml:space="preserve"> PAGEREF _Toc135823944 \h </w:instrText>
          </w:r>
          <w:r>
            <w:rPr>
              <w:noProof/>
            </w:rPr>
          </w:r>
          <w:r>
            <w:rPr>
              <w:noProof/>
            </w:rPr>
            <w:fldChar w:fldCharType="separate"/>
          </w:r>
          <w:r>
            <w:rPr>
              <w:noProof/>
            </w:rPr>
            <w:t>7</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ER Diagramm</w:t>
          </w:r>
          <w:r>
            <w:rPr>
              <w:noProof/>
            </w:rPr>
            <w:tab/>
          </w:r>
          <w:r>
            <w:rPr>
              <w:noProof/>
            </w:rPr>
            <w:fldChar w:fldCharType="begin"/>
          </w:r>
          <w:r>
            <w:rPr>
              <w:noProof/>
            </w:rPr>
            <w:instrText xml:space="preserve"> PAGEREF _Toc135823945 \h </w:instrText>
          </w:r>
          <w:r>
            <w:rPr>
              <w:noProof/>
            </w:rPr>
          </w:r>
          <w:r>
            <w:rPr>
              <w:noProof/>
            </w:rPr>
            <w:fldChar w:fldCharType="separate"/>
          </w:r>
          <w:r>
            <w:rPr>
              <w:noProof/>
            </w:rPr>
            <w:t>7</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GUIs</w:t>
          </w:r>
          <w:r>
            <w:rPr>
              <w:noProof/>
            </w:rPr>
            <w:tab/>
          </w:r>
          <w:r>
            <w:rPr>
              <w:noProof/>
            </w:rPr>
            <w:fldChar w:fldCharType="begin"/>
          </w:r>
          <w:r>
            <w:rPr>
              <w:noProof/>
            </w:rPr>
            <w:instrText xml:space="preserve"> PAGEREF _Toc135823946 \h </w:instrText>
          </w:r>
          <w:r>
            <w:rPr>
              <w:noProof/>
            </w:rPr>
          </w:r>
          <w:r>
            <w:rPr>
              <w:noProof/>
            </w:rPr>
            <w:fldChar w:fldCharType="separate"/>
          </w:r>
          <w:r>
            <w:rPr>
              <w:noProof/>
            </w:rPr>
            <w:t>7</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Tests</w:t>
          </w:r>
          <w:r>
            <w:rPr>
              <w:noProof/>
            </w:rPr>
            <w:tab/>
          </w:r>
          <w:r>
            <w:rPr>
              <w:noProof/>
            </w:rPr>
            <w:fldChar w:fldCharType="begin"/>
          </w:r>
          <w:r>
            <w:rPr>
              <w:noProof/>
            </w:rPr>
            <w:instrText xml:space="preserve"> PAGEREF _Toc135823947 \h </w:instrText>
          </w:r>
          <w:r>
            <w:rPr>
              <w:noProof/>
            </w:rPr>
          </w:r>
          <w:r>
            <w:rPr>
              <w:noProof/>
            </w:rPr>
            <w:fldChar w:fldCharType="separate"/>
          </w:r>
          <w:r>
            <w:rPr>
              <w:noProof/>
            </w:rPr>
            <w:t>7</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Unit Tests</w:t>
          </w:r>
          <w:r>
            <w:rPr>
              <w:noProof/>
            </w:rPr>
            <w:tab/>
          </w:r>
          <w:r>
            <w:rPr>
              <w:noProof/>
            </w:rPr>
            <w:fldChar w:fldCharType="begin"/>
          </w:r>
          <w:r>
            <w:rPr>
              <w:noProof/>
            </w:rPr>
            <w:instrText xml:space="preserve"> PAGEREF _Toc135823948 \h </w:instrText>
          </w:r>
          <w:r>
            <w:rPr>
              <w:noProof/>
            </w:rPr>
          </w:r>
          <w:r>
            <w:rPr>
              <w:noProof/>
            </w:rPr>
            <w:fldChar w:fldCharType="separate"/>
          </w:r>
          <w:r>
            <w:rPr>
              <w:noProof/>
            </w:rPr>
            <w:t>7</w:t>
          </w:r>
          <w:r>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Selenium</w:t>
          </w:r>
          <w:r>
            <w:rPr>
              <w:noProof/>
            </w:rPr>
            <w:tab/>
          </w:r>
          <w:r>
            <w:rPr>
              <w:noProof/>
            </w:rPr>
            <w:fldChar w:fldCharType="begin"/>
          </w:r>
          <w:r>
            <w:rPr>
              <w:noProof/>
            </w:rPr>
            <w:instrText xml:space="preserve"> PAGEREF _Toc135823949 \h </w:instrText>
          </w:r>
          <w:r>
            <w:rPr>
              <w:noProof/>
            </w:rPr>
          </w:r>
          <w:r>
            <w:rPr>
              <w:noProof/>
            </w:rPr>
            <w:fldChar w:fldCharType="separate"/>
          </w:r>
          <w:r>
            <w:rPr>
              <w:noProof/>
            </w:rPr>
            <w:t>7</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Pr>
              <w:noProof/>
            </w:rPr>
            <w:fldChar w:fldCharType="begin"/>
          </w:r>
          <w:r>
            <w:rPr>
              <w:noProof/>
            </w:rPr>
            <w:instrText xml:space="preserve"> PAGEREF _Toc135823950 \h </w:instrText>
          </w:r>
          <w:r>
            <w:rPr>
              <w:noProof/>
            </w:rPr>
          </w:r>
          <w:r>
            <w:rPr>
              <w:noProof/>
            </w:rPr>
            <w:fldChar w:fldCharType="separate"/>
          </w:r>
          <w:r>
            <w:rPr>
              <w:noProof/>
            </w:rPr>
            <w:t>7</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Learnings</w:t>
          </w:r>
          <w:r>
            <w:rPr>
              <w:noProof/>
            </w:rPr>
            <w:tab/>
          </w:r>
          <w:r>
            <w:rPr>
              <w:noProof/>
            </w:rPr>
            <w:fldChar w:fldCharType="begin"/>
          </w:r>
          <w:r>
            <w:rPr>
              <w:noProof/>
            </w:rPr>
            <w:instrText xml:space="preserve"> PAGEREF _Toc135823951 \h </w:instrText>
          </w:r>
          <w:r>
            <w:rPr>
              <w:noProof/>
            </w:rPr>
          </w:r>
          <w:r>
            <w:rPr>
              <w:noProof/>
            </w:rPr>
            <w:fldChar w:fldCharType="separate"/>
          </w:r>
          <w:r>
            <w:rPr>
              <w:noProof/>
            </w:rPr>
            <w:t>7</w:t>
          </w:r>
          <w:r>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AJAX mit PHP und JSON</w:t>
          </w:r>
          <w:r>
            <w:rPr>
              <w:noProof/>
            </w:rPr>
            <w:tab/>
          </w:r>
          <w:r>
            <w:rPr>
              <w:noProof/>
            </w:rPr>
            <w:fldChar w:fldCharType="begin"/>
          </w:r>
          <w:r>
            <w:rPr>
              <w:noProof/>
            </w:rPr>
            <w:instrText xml:space="preserve"> PAGEREF _Toc135823952 \h </w:instrText>
          </w:r>
          <w:r>
            <w:rPr>
              <w:noProof/>
            </w:rPr>
          </w:r>
          <w:r>
            <w:rPr>
              <w:noProof/>
            </w:rPr>
            <w:fldChar w:fldCharType="separate"/>
          </w:r>
          <w:r>
            <w:rPr>
              <w:noProof/>
            </w:rPr>
            <w:t>7</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Glossar</w:t>
          </w:r>
          <w:r>
            <w:rPr>
              <w:noProof/>
            </w:rPr>
            <w:tab/>
          </w:r>
          <w:r>
            <w:rPr>
              <w:noProof/>
            </w:rPr>
            <w:fldChar w:fldCharType="begin"/>
          </w:r>
          <w:r>
            <w:rPr>
              <w:noProof/>
            </w:rPr>
            <w:instrText xml:space="preserve"> PAGEREF _Toc135823953 \h </w:instrText>
          </w:r>
          <w:r>
            <w:rPr>
              <w:noProof/>
            </w:rPr>
          </w:r>
          <w:r>
            <w:rPr>
              <w:noProof/>
            </w:rPr>
            <w:fldChar w:fldCharType="separate"/>
          </w:r>
          <w:r>
            <w:rPr>
              <w:noProof/>
            </w:rPr>
            <w:t>8</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Quellenverzeichnis</w:t>
          </w:r>
          <w:r>
            <w:rPr>
              <w:noProof/>
            </w:rPr>
            <w:tab/>
          </w:r>
          <w:r>
            <w:rPr>
              <w:noProof/>
            </w:rPr>
            <w:fldChar w:fldCharType="begin"/>
          </w:r>
          <w:r>
            <w:rPr>
              <w:noProof/>
            </w:rPr>
            <w:instrText xml:space="preserve"> PAGEREF _Toc135823954 \h </w:instrText>
          </w:r>
          <w:r>
            <w:rPr>
              <w:noProof/>
            </w:rPr>
          </w:r>
          <w:r>
            <w:rPr>
              <w:noProof/>
            </w:rPr>
            <w:fldChar w:fldCharType="separate"/>
          </w:r>
          <w:r>
            <w:rPr>
              <w:noProof/>
            </w:rPr>
            <w:t>8</w:t>
          </w:r>
          <w:r>
            <w:rPr>
              <w:noProof/>
            </w:rPr>
            <w:fldChar w:fldCharType="end"/>
          </w:r>
        </w:p>
        <w:p w:rsidR="00AC15F6" w:rsidRDefault="006E1802">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2" w:name="_Toc135823915"/>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als PDF-File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bookmarkStart w:id="4" w:name="_Toc135823916"/>
      <w:r>
        <w:t>Pflichtenheft</w:t>
      </w:r>
      <w:bookmarkEnd w:id="4"/>
    </w:p>
    <w:p w:rsidR="00C563C8" w:rsidRDefault="00C563C8" w:rsidP="00C563C8">
      <w:pPr>
        <w:pStyle w:val="berschrift2"/>
      </w:pPr>
      <w:bookmarkStart w:id="5" w:name="_Toc135823917"/>
      <w:r>
        <w:t>Use Cases</w:t>
      </w:r>
      <w:bookmarkEnd w:id="5"/>
    </w:p>
    <w:p w:rsidR="00C563C8" w:rsidRPr="00C563C8" w:rsidRDefault="00C563C8" w:rsidP="00C563C8">
      <w:pPr>
        <w:pStyle w:val="berschrift3"/>
      </w:pPr>
      <w:bookmarkStart w:id="6" w:name="_Toc135823918"/>
      <w:r>
        <w:t>Use Case 1</w:t>
      </w:r>
      <w:bookmarkEnd w:id="6"/>
    </w:p>
    <w:p w:rsidR="00C563C8" w:rsidRDefault="00C563C8" w:rsidP="00C563C8"/>
    <w:p w:rsidR="00C563C8" w:rsidRDefault="00C563C8" w:rsidP="00C563C8">
      <w:pPr>
        <w:pStyle w:val="berschrift2"/>
      </w:pPr>
      <w:bookmarkStart w:id="7" w:name="_Toc135823919"/>
      <w:r>
        <w:t>Kriterien</w:t>
      </w:r>
      <w:bookmarkEnd w:id="7"/>
    </w:p>
    <w:p w:rsidR="00CC4D88" w:rsidRDefault="00C563C8" w:rsidP="00C563C8">
      <w:pPr>
        <w:pStyle w:val="berschrift3"/>
      </w:pPr>
      <w:bookmarkStart w:id="8" w:name="_Toc135823920"/>
      <w:r>
        <w:t>Muss</w:t>
      </w:r>
      <w:bookmarkEnd w:id="8"/>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r>
        <w:t>Benutzerauthentifizierung</w:t>
      </w:r>
    </w:p>
    <w:p w:rsidR="00975A9A" w:rsidRDefault="00975A9A" w:rsidP="00975A9A">
      <w:pPr>
        <w:pStyle w:val="Listenabsatz"/>
        <w:numPr>
          <w:ilvl w:val="0"/>
          <w:numId w:val="12"/>
        </w:numPr>
      </w:pPr>
      <w:r>
        <w:t>Ertellen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bookmarkStart w:id="9" w:name="_Toc135823921"/>
      <w:r>
        <w:t>Soll</w:t>
      </w:r>
      <w:bookmarkEnd w:id="9"/>
    </w:p>
    <w:p w:rsidR="00244626" w:rsidRDefault="00C741C3" w:rsidP="00CC4D88">
      <w:r>
        <w:t>D</w:t>
      </w:r>
      <w:r w:rsidR="00CC4D88">
        <w:t>ie Erfüllung dieser Kriterien wird angestrebt</w:t>
      </w:r>
      <w:r>
        <w:t>:</w:t>
      </w:r>
    </w:p>
    <w:p w:rsidR="00CC4D88" w:rsidRDefault="00C563C8" w:rsidP="00C563C8">
      <w:pPr>
        <w:pStyle w:val="berschrift3"/>
      </w:pPr>
      <w:bookmarkStart w:id="10" w:name="_Toc135823922"/>
      <w:r>
        <w:t>Kann</w:t>
      </w:r>
      <w:bookmarkEnd w:id="1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r>
        <w:t>RESTfulness. Ein authentifizierter Benutzer kann eine Ansicht direkt über die URL aufrufen.</w:t>
      </w:r>
    </w:p>
    <w:p w:rsidR="00CC4D88" w:rsidRDefault="00C563C8" w:rsidP="00C563C8">
      <w:pPr>
        <w:pStyle w:val="berschrift3"/>
      </w:pPr>
      <w:bookmarkStart w:id="11" w:name="_Toc135823923"/>
      <w:r>
        <w:t>Abgrenzung</w:t>
      </w:r>
      <w:bookmarkEnd w:id="1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D15A29">
      <w:pPr>
        <w:pStyle w:val="berschrift1"/>
      </w:pPr>
      <w:bookmarkStart w:id="12" w:name="_Toc135823924"/>
      <w:r>
        <w:t>Planung</w:t>
      </w:r>
      <w:bookmarkEnd w:id="12"/>
    </w:p>
    <w:p w:rsidR="004B717B" w:rsidRDefault="004B717B" w:rsidP="004B717B">
      <w:pPr>
        <w:pStyle w:val="berschrift2"/>
      </w:pPr>
      <w:bookmarkStart w:id="13" w:name="_Toc249795578"/>
      <w:bookmarkStart w:id="14" w:name="_Toc251186604"/>
      <w:bookmarkStart w:id="15" w:name="_Toc135823925"/>
      <w:r w:rsidRPr="002A53A5">
        <w:t>Milestones</w:t>
      </w:r>
      <w:bookmarkEnd w:id="13"/>
      <w:bookmarkEnd w:id="14"/>
      <w:bookmarkEnd w:id="15"/>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(initial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r>
              <w:t>Milestones</w:t>
            </w:r>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64351B">
            <w:pPr>
              <w:pStyle w:val="TableContent"/>
            </w:pPr>
            <w:r>
              <w:t>Planung</w:t>
            </w:r>
            <w:r w:rsidR="00C85A05">
              <w:t>, Inhaltsangabe, Aufgabenverteilung, Use Cases</w:t>
            </w:r>
            <w:r w:rsidR="00850A5D">
              <w:t>, Einrichtung Entwicklungsumgebung (IDE, SVN, Pivotaltracker), Doku Skeleton. Sprint 1 Meeting.</w:t>
            </w:r>
          </w:p>
        </w:tc>
      </w:tr>
      <w:tr w:rsidR="00850A5D">
        <w:trPr>
          <w:cnfStyle w:val="000000100000"/>
        </w:trPr>
        <w:tc>
          <w:tcPr>
            <w:tcW w:w="1809" w:type="dxa"/>
          </w:tcPr>
          <w:p w:rsidR="00850A5D" w:rsidRDefault="00850A5D" w:rsidP="0064351B">
            <w:pPr>
              <w:pStyle w:val="TableContent"/>
            </w:pPr>
            <w:r>
              <w:t>Sa 17.04.2010</w:t>
            </w:r>
          </w:p>
        </w:tc>
        <w:tc>
          <w:tcPr>
            <w:tcW w:w="1701" w:type="dxa"/>
          </w:tcPr>
          <w:p w:rsidR="00850A5D" w:rsidRDefault="00850A5D" w:rsidP="0064351B">
            <w:pPr>
              <w:pStyle w:val="TableContent"/>
            </w:pPr>
          </w:p>
        </w:tc>
        <w:tc>
          <w:tcPr>
            <w:tcW w:w="6452" w:type="dxa"/>
          </w:tcPr>
          <w:p w:rsidR="00850A5D" w:rsidRDefault="00850A5D" w:rsidP="0064351B">
            <w:pPr>
              <w:pStyle w:val="TableContent"/>
            </w:pPr>
            <w:r>
              <w:t>Sprint 1 Abschlussmeeting, Sprint 2 Meeting</w:t>
            </w:r>
          </w:p>
        </w:tc>
      </w:tr>
      <w:tr w:rsidR="004B717B">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rPr>
          <w:cnfStyle w:val="000000100000"/>
        </w:trPr>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c>
          <w:tcPr>
            <w:tcW w:w="1809" w:type="dxa"/>
          </w:tcPr>
          <w:p w:rsidR="004B717B" w:rsidRDefault="00E113C7" w:rsidP="0064351B">
            <w:pPr>
              <w:pStyle w:val="TableContent"/>
            </w:pPr>
            <w:r>
              <w:t>Mi 16.06.2010</w:t>
            </w:r>
          </w:p>
        </w:tc>
        <w:tc>
          <w:tcPr>
            <w:tcW w:w="1701" w:type="dxa"/>
          </w:tcPr>
          <w:p w:rsidR="004B717B" w:rsidRDefault="004B717B" w:rsidP="000D69FE">
            <w:pPr>
              <w:pStyle w:val="TableContent"/>
            </w:pPr>
          </w:p>
        </w:tc>
        <w:tc>
          <w:tcPr>
            <w:tcW w:w="6452" w:type="dxa"/>
          </w:tcPr>
          <w:p w:rsidR="004B717B" w:rsidRDefault="004B717B" w:rsidP="0064351B">
            <w:pPr>
              <w:pStyle w:val="TableContent"/>
            </w:pPr>
            <w:r>
              <w:t>Test, Vorwort, 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4B717B" w:rsidP="0064351B">
            <w:pPr>
              <w:pStyle w:val="TableContent"/>
            </w:pPr>
          </w:p>
        </w:tc>
        <w:tc>
          <w:tcPr>
            <w:tcW w:w="6452" w:type="dxa"/>
          </w:tcPr>
          <w:p w:rsidR="004B717B" w:rsidRDefault="004B717B" w:rsidP="0064351B">
            <w:pPr>
              <w:pStyle w:val="TableContent"/>
            </w:pPr>
            <w:r>
              <w:t>Präsentation, Slides</w:t>
            </w:r>
          </w:p>
        </w:tc>
      </w:tr>
      <w:tr w:rsidR="00BA433D">
        <w:tc>
          <w:tcPr>
            <w:tcW w:w="1809" w:type="dxa"/>
          </w:tcPr>
          <w:p w:rsidR="00BA433D" w:rsidRDefault="00BA433D" w:rsidP="0064351B">
            <w:pPr>
              <w:pStyle w:val="TableContent"/>
            </w:pPr>
            <w:r>
              <w:t>Mi 30.06.2010</w:t>
            </w:r>
          </w:p>
        </w:tc>
        <w:tc>
          <w:tcPr>
            <w:tcW w:w="1701" w:type="dxa"/>
          </w:tcPr>
          <w:p w:rsidR="00BA433D" w:rsidRDefault="00BA433D" w:rsidP="0064351B">
            <w:pPr>
              <w:pStyle w:val="TableContent"/>
            </w:pP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A324DE" w:rsidRDefault="00A324DE" w:rsidP="00A324DE">
      <w:pPr>
        <w:pStyle w:val="berschrift2"/>
      </w:pPr>
      <w:bookmarkStart w:id="16" w:name="_Toc249795579"/>
      <w:bookmarkStart w:id="17" w:name="_Toc251186605"/>
      <w:bookmarkStart w:id="18" w:name="_Toc135823926"/>
      <w:r>
        <w:t>Aufwandschätzung</w:t>
      </w:r>
      <w:bookmarkEnd w:id="16"/>
      <w:r>
        <w:t xml:space="preserve"> und effektiv </w:t>
      </w:r>
      <w:r w:rsidRPr="006C0F77">
        <w:t>aufgew</w:t>
      </w:r>
      <w:r>
        <w:t>e</w:t>
      </w:r>
      <w:r w:rsidRPr="006C0F77">
        <w:t>nd</w:t>
      </w:r>
      <w:r>
        <w:t>e</w:t>
      </w:r>
      <w:r w:rsidRPr="006C0F77">
        <w:t>te</w:t>
      </w:r>
      <w:r>
        <w:t xml:space="preserve"> Zeit</w:t>
      </w:r>
      <w:bookmarkEnd w:id="17"/>
      <w:bookmarkEnd w:id="18"/>
    </w:p>
    <w:tbl>
      <w:tblPr>
        <w:tblStyle w:val="MittleresRaster2-Akzent1"/>
        <w:tblW w:w="0" w:type="auto"/>
        <w:tblLook w:val="04E0"/>
      </w:tblPr>
      <w:tblGrid>
        <w:gridCol w:w="2150"/>
        <w:gridCol w:w="1955"/>
        <w:gridCol w:w="1950"/>
        <w:gridCol w:w="1952"/>
        <w:gridCol w:w="1955"/>
      </w:tblGrid>
      <w:tr w:rsidR="00A324DE">
        <w:trPr>
          <w:cnfStyle w:val="100000000000"/>
        </w:trPr>
        <w:tc>
          <w:tcPr>
            <w:cnfStyle w:val="001000000100"/>
            <w:tcW w:w="2150" w:type="dxa"/>
          </w:tcPr>
          <w:p w:rsidR="00A324DE" w:rsidRDefault="00A324DE" w:rsidP="00A324DE">
            <w:pPr>
              <w:pStyle w:val="TableHead"/>
            </w:pPr>
            <w:r>
              <w:t>Aufgabe</w:t>
            </w:r>
          </w:p>
        </w:tc>
        <w:tc>
          <w:tcPr>
            <w:tcW w:w="1955" w:type="dxa"/>
          </w:tcPr>
          <w:p w:rsidR="00A324DE" w:rsidRDefault="00A324DE" w:rsidP="00A324DE">
            <w:pPr>
              <w:pStyle w:val="TableHead"/>
              <w:cnfStyle w:val="100000000000"/>
            </w:pPr>
            <w:r>
              <w:t>Aufwand geschätzt</w:t>
            </w:r>
          </w:p>
        </w:tc>
        <w:tc>
          <w:tcPr>
            <w:tcW w:w="1950" w:type="dxa"/>
          </w:tcPr>
          <w:p w:rsidR="00A324DE" w:rsidRDefault="00A324DE" w:rsidP="00A324DE">
            <w:pPr>
              <w:pStyle w:val="TableHead"/>
              <w:cnfStyle w:val="100000000000"/>
            </w:pPr>
            <w:r>
              <w:t>Simon effektiv</w:t>
            </w:r>
          </w:p>
        </w:tc>
        <w:tc>
          <w:tcPr>
            <w:tcW w:w="1952" w:type="dxa"/>
          </w:tcPr>
          <w:p w:rsidR="00A324DE" w:rsidRDefault="00A324DE" w:rsidP="00A324DE">
            <w:pPr>
              <w:pStyle w:val="TableHead"/>
              <w:cnfStyle w:val="100000000000"/>
            </w:pPr>
            <w:r>
              <w:t>Thomas effektiv</w:t>
            </w:r>
          </w:p>
        </w:tc>
        <w:tc>
          <w:tcPr>
            <w:tcW w:w="1955" w:type="dxa"/>
          </w:tcPr>
          <w:p w:rsidR="00A324DE" w:rsidRDefault="00A324DE" w:rsidP="00A324DE">
            <w:pPr>
              <w:pStyle w:val="TableHead"/>
              <w:cnfStyle w:val="100000000000"/>
            </w:pPr>
            <w:r>
              <w:t>Total Aufwand effektiv</w:t>
            </w:r>
          </w:p>
        </w:tc>
      </w:tr>
      <w:tr w:rsidR="00A324DE">
        <w:trPr>
          <w:cnfStyle w:val="000000100000"/>
        </w:trPr>
        <w:tc>
          <w:tcPr>
            <w:cnfStyle w:val="001000000000"/>
            <w:tcW w:w="2150" w:type="dxa"/>
          </w:tcPr>
          <w:p w:rsidR="00A324DE" w:rsidRPr="002B32D9" w:rsidRDefault="00A324DE" w:rsidP="00A324DE">
            <w:pPr>
              <w:pStyle w:val="TableContent"/>
            </w:pPr>
            <w:r>
              <w:t>Kickoff</w:t>
            </w:r>
          </w:p>
        </w:tc>
        <w:tc>
          <w:tcPr>
            <w:tcW w:w="1955" w:type="dxa"/>
          </w:tcPr>
          <w:p w:rsidR="00A324DE" w:rsidRPr="00A324DE" w:rsidRDefault="00A324DE" w:rsidP="00A324DE">
            <w:pPr>
              <w:pStyle w:val="TableContent"/>
              <w:cnfStyle w:val="000000100000"/>
            </w:pPr>
            <w:r w:rsidRPr="00A324DE">
              <w:t>2h</w:t>
            </w:r>
          </w:p>
        </w:tc>
        <w:tc>
          <w:tcPr>
            <w:tcW w:w="1950" w:type="dxa"/>
          </w:tcPr>
          <w:p w:rsidR="00A324DE" w:rsidRPr="002B32D9" w:rsidRDefault="00A324DE" w:rsidP="00A324DE">
            <w:pPr>
              <w:pStyle w:val="TableContent"/>
              <w:cnfStyle w:val="000000100000"/>
            </w:pPr>
            <w:r>
              <w:t>1h</w:t>
            </w:r>
          </w:p>
        </w:tc>
        <w:tc>
          <w:tcPr>
            <w:tcW w:w="1952" w:type="dxa"/>
          </w:tcPr>
          <w:p w:rsidR="00A324DE" w:rsidRPr="002B32D9" w:rsidRDefault="00A324DE" w:rsidP="00A324DE">
            <w:pPr>
              <w:pStyle w:val="TableContent"/>
              <w:cnfStyle w:val="000000100000"/>
            </w:pPr>
            <w:r>
              <w:t>1h</w:t>
            </w:r>
          </w:p>
        </w:tc>
        <w:tc>
          <w:tcPr>
            <w:tcW w:w="1955" w:type="dxa"/>
          </w:tcPr>
          <w:p w:rsidR="00A324DE" w:rsidRPr="002B32D9" w:rsidRDefault="00A324DE" w:rsidP="00A324DE">
            <w:pPr>
              <w:pStyle w:val="TableContent"/>
              <w:cnfStyle w:val="000000100000"/>
            </w:pPr>
            <w:r>
              <w:t>2h</w:t>
            </w:r>
          </w:p>
        </w:tc>
      </w:tr>
      <w:tr w:rsidR="00A324DE">
        <w:tc>
          <w:tcPr>
            <w:cnfStyle w:val="001000000000"/>
            <w:tcW w:w="2150" w:type="dxa"/>
          </w:tcPr>
          <w:p w:rsidR="00A324DE" w:rsidRPr="002B32D9" w:rsidRDefault="00A324DE" w:rsidP="00A324DE">
            <w:pPr>
              <w:pStyle w:val="TableContent"/>
            </w:pPr>
            <w:r w:rsidRPr="002B32D9">
              <w:t>Planung</w:t>
            </w:r>
          </w:p>
        </w:tc>
        <w:tc>
          <w:tcPr>
            <w:tcW w:w="1955" w:type="dxa"/>
          </w:tcPr>
          <w:p w:rsidR="00A324DE" w:rsidRPr="002B32D9" w:rsidRDefault="00A324DE" w:rsidP="00A324DE">
            <w:pPr>
              <w:pStyle w:val="TableContent"/>
              <w:cnfStyle w:val="000000000000"/>
            </w:pPr>
            <w:r>
              <w:t>8</w:t>
            </w:r>
            <w:r w:rsidRPr="002B32D9">
              <w:t>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rsidRPr="002B32D9">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Inhaltsangabe, Aufgabenverteilung, Pflichtenheft</w:t>
            </w:r>
          </w:p>
        </w:tc>
        <w:tc>
          <w:tcPr>
            <w:tcW w:w="1955" w:type="dxa"/>
          </w:tcPr>
          <w:p w:rsidR="00A324DE" w:rsidRPr="002B32D9" w:rsidRDefault="00A324DE" w:rsidP="00A324DE">
            <w:pPr>
              <w:pStyle w:val="TableContent"/>
              <w:cnfStyle w:val="000000100000"/>
            </w:pPr>
            <w:r>
              <w:t>8</w:t>
            </w:r>
            <w:r w:rsidRPr="002B32D9">
              <w:t>h</w:t>
            </w:r>
          </w:p>
        </w:tc>
        <w:tc>
          <w:tcPr>
            <w:tcW w:w="1950" w:type="dxa"/>
          </w:tcPr>
          <w:p w:rsidR="00A324DE" w:rsidRPr="002B32D9" w:rsidRDefault="00A324DE" w:rsidP="00A324DE">
            <w:pPr>
              <w:pStyle w:val="TableContent"/>
              <w:cnfStyle w:val="000000100000"/>
            </w:pPr>
            <w:r w:rsidRPr="002B32D9">
              <w:t>2h</w:t>
            </w:r>
          </w:p>
        </w:tc>
        <w:tc>
          <w:tcPr>
            <w:tcW w:w="1952" w:type="dxa"/>
          </w:tcPr>
          <w:p w:rsidR="00A324DE" w:rsidRPr="002B32D9" w:rsidRDefault="00A324DE" w:rsidP="00A324DE">
            <w:pPr>
              <w:pStyle w:val="TableContent"/>
              <w:cnfStyle w:val="000000100000"/>
            </w:pPr>
            <w:r>
              <w:t>2h</w:t>
            </w:r>
          </w:p>
        </w:tc>
        <w:tc>
          <w:tcPr>
            <w:tcW w:w="1955" w:type="dxa"/>
          </w:tcPr>
          <w:p w:rsidR="00A324DE" w:rsidRPr="002B32D9" w:rsidRDefault="00A324DE" w:rsidP="00A324DE">
            <w:pPr>
              <w:pStyle w:val="TableContent"/>
              <w:cnfStyle w:val="000000100000"/>
            </w:pPr>
            <w:r>
              <w:t>4h</w:t>
            </w:r>
          </w:p>
        </w:tc>
      </w:tr>
      <w:tr w:rsidR="00A324DE">
        <w:tc>
          <w:tcPr>
            <w:cnfStyle w:val="001000000000"/>
            <w:tcW w:w="2150" w:type="dxa"/>
          </w:tcPr>
          <w:p w:rsidR="00A324DE" w:rsidRPr="009C1ACB" w:rsidRDefault="00A324DE" w:rsidP="00A324DE">
            <w:pPr>
              <w:pStyle w:val="TableContent"/>
            </w:pPr>
            <w:r w:rsidRPr="009C1ACB">
              <w:t>Analyse (Frameworks, Hersteller, Platform)</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6h</w:t>
            </w:r>
          </w:p>
        </w:tc>
      </w:tr>
      <w:tr w:rsidR="00A324DE">
        <w:trPr>
          <w:cnfStyle w:val="000000100000"/>
        </w:trPr>
        <w:tc>
          <w:tcPr>
            <w:cnfStyle w:val="001000000000"/>
            <w:tcW w:w="2150" w:type="dxa"/>
          </w:tcPr>
          <w:p w:rsidR="00A324DE" w:rsidRPr="009C1ACB" w:rsidRDefault="00A324DE" w:rsidP="00A324DE">
            <w:pPr>
              <w:pStyle w:val="TableContent"/>
            </w:pPr>
            <w:r w:rsidRPr="009C1ACB">
              <w:t>Analyse (Marktanalyse, Technologien, APIs --&gt; Google Maps, HTML, Geo Locations)</w:t>
            </w:r>
          </w:p>
        </w:tc>
        <w:tc>
          <w:tcPr>
            <w:tcW w:w="1955" w:type="dxa"/>
          </w:tcPr>
          <w:p w:rsidR="00A324DE" w:rsidRPr="002B32D9" w:rsidRDefault="00A324DE" w:rsidP="00A324DE">
            <w:pPr>
              <w:pStyle w:val="TableContent"/>
              <w:cnfStyle w:val="000000100000"/>
            </w:pPr>
            <w:r>
              <w:t>12h</w:t>
            </w:r>
          </w:p>
        </w:tc>
        <w:tc>
          <w:tcPr>
            <w:tcW w:w="1950" w:type="dxa"/>
          </w:tcPr>
          <w:p w:rsidR="00A324DE" w:rsidRPr="002B32D9" w:rsidRDefault="00A324DE" w:rsidP="00A324DE">
            <w:pPr>
              <w:pStyle w:val="TableContent"/>
              <w:cnfStyle w:val="000000100000"/>
            </w:pPr>
            <w:r w:rsidRPr="002B32D9">
              <w:t>10h</w:t>
            </w:r>
          </w:p>
        </w:tc>
        <w:tc>
          <w:tcPr>
            <w:tcW w:w="1952" w:type="dxa"/>
          </w:tcPr>
          <w:p w:rsidR="00A324DE" w:rsidRPr="002B32D9" w:rsidRDefault="00A324DE" w:rsidP="00A324DE">
            <w:pPr>
              <w:pStyle w:val="TableContent"/>
              <w:cnfStyle w:val="000000100000"/>
            </w:pPr>
            <w:r>
              <w:t>6</w:t>
            </w:r>
            <w:r w:rsidRPr="002B32D9">
              <w:t>h</w:t>
            </w:r>
          </w:p>
        </w:tc>
        <w:tc>
          <w:tcPr>
            <w:tcW w:w="1955" w:type="dxa"/>
          </w:tcPr>
          <w:p w:rsidR="00A324DE" w:rsidRPr="002B32D9" w:rsidRDefault="00A324DE" w:rsidP="00A324DE">
            <w:pPr>
              <w:pStyle w:val="TableContent"/>
              <w:cnfStyle w:val="000000100000"/>
            </w:pPr>
            <w:r>
              <w:t>16h</w:t>
            </w:r>
          </w:p>
        </w:tc>
      </w:tr>
      <w:tr w:rsidR="00A324DE">
        <w:tc>
          <w:tcPr>
            <w:cnfStyle w:val="001000000000"/>
            <w:tcW w:w="2150" w:type="dxa"/>
          </w:tcPr>
          <w:p w:rsidR="00A324DE" w:rsidRPr="009C1ACB" w:rsidRDefault="00A324DE" w:rsidP="00A324DE">
            <w:pPr>
              <w:pStyle w:val="TableContent"/>
            </w:pPr>
            <w:r w:rsidRPr="009C1ACB">
              <w:t>GUI Entwurf</w:t>
            </w:r>
          </w:p>
        </w:tc>
        <w:tc>
          <w:tcPr>
            <w:tcW w:w="1955" w:type="dxa"/>
          </w:tcPr>
          <w:p w:rsidR="00A324DE" w:rsidRPr="002B32D9" w:rsidRDefault="00A324DE" w:rsidP="00A324DE">
            <w:pPr>
              <w:pStyle w:val="TableContent"/>
              <w:cnfStyle w:val="000000000000"/>
            </w:pPr>
            <w:r>
              <w:t>8h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Umsetzung</w:t>
            </w:r>
          </w:p>
        </w:tc>
        <w:tc>
          <w:tcPr>
            <w:tcW w:w="1955" w:type="dxa"/>
          </w:tcPr>
          <w:p w:rsidR="00A324DE" w:rsidRPr="002B32D9" w:rsidRDefault="00A324DE" w:rsidP="00A324DE">
            <w:pPr>
              <w:pStyle w:val="TableContent"/>
              <w:cnfStyle w:val="000000100000"/>
            </w:pPr>
            <w:r>
              <w:t>30h</w:t>
            </w:r>
          </w:p>
        </w:tc>
        <w:tc>
          <w:tcPr>
            <w:tcW w:w="1950" w:type="dxa"/>
          </w:tcPr>
          <w:p w:rsidR="00A324DE" w:rsidRPr="002B32D9" w:rsidRDefault="00A324DE" w:rsidP="00A324DE">
            <w:pPr>
              <w:pStyle w:val="TableContent"/>
              <w:cnfStyle w:val="000000100000"/>
            </w:pPr>
            <w:r>
              <w:t>15h</w:t>
            </w:r>
          </w:p>
        </w:tc>
        <w:tc>
          <w:tcPr>
            <w:tcW w:w="1952" w:type="dxa"/>
          </w:tcPr>
          <w:p w:rsidR="00A324DE" w:rsidRPr="002B32D9" w:rsidRDefault="00A324DE" w:rsidP="00A324DE">
            <w:pPr>
              <w:pStyle w:val="TableContent"/>
              <w:cnfStyle w:val="000000100000"/>
            </w:pPr>
            <w:r>
              <w:t>25</w:t>
            </w:r>
            <w:r w:rsidRPr="002B32D9">
              <w:t>h</w:t>
            </w:r>
          </w:p>
        </w:tc>
        <w:tc>
          <w:tcPr>
            <w:tcW w:w="1955" w:type="dxa"/>
          </w:tcPr>
          <w:p w:rsidR="00A324DE" w:rsidRPr="002B32D9" w:rsidRDefault="00A324DE" w:rsidP="00A324DE">
            <w:pPr>
              <w:pStyle w:val="TableContent"/>
              <w:cnfStyle w:val="000000100000"/>
            </w:pPr>
            <w:r>
              <w:t>40h</w:t>
            </w:r>
          </w:p>
        </w:tc>
      </w:tr>
      <w:tr w:rsidR="00A324DE">
        <w:tc>
          <w:tcPr>
            <w:cnfStyle w:val="001000000000"/>
            <w:tcW w:w="2150" w:type="dxa"/>
          </w:tcPr>
          <w:p w:rsidR="00A324DE" w:rsidRPr="009C1ACB" w:rsidRDefault="00A324DE" w:rsidP="00A324DE">
            <w:pPr>
              <w:pStyle w:val="TableContent"/>
            </w:pPr>
            <w:r w:rsidRPr="009C1ACB">
              <w:t>Test</w:t>
            </w:r>
          </w:p>
        </w:tc>
        <w:tc>
          <w:tcPr>
            <w:tcW w:w="1955" w:type="dxa"/>
          </w:tcPr>
          <w:p w:rsidR="00A324DE" w:rsidRPr="002B32D9" w:rsidRDefault="00A324DE" w:rsidP="00A324DE">
            <w:pPr>
              <w:pStyle w:val="TableContent"/>
              <w:cnfStyle w:val="000000000000"/>
            </w:pPr>
            <w:r>
              <w:t>12h</w:t>
            </w:r>
          </w:p>
        </w:tc>
        <w:tc>
          <w:tcPr>
            <w:tcW w:w="1950" w:type="dxa"/>
          </w:tcPr>
          <w:p w:rsidR="00A324DE" w:rsidRPr="002B32D9" w:rsidRDefault="00A324DE" w:rsidP="00A324DE">
            <w:pPr>
              <w:pStyle w:val="TableContent"/>
              <w:cnfStyle w:val="000000000000"/>
            </w:pPr>
            <w:r>
              <w:t>4h</w:t>
            </w:r>
          </w:p>
        </w:tc>
        <w:tc>
          <w:tcPr>
            <w:tcW w:w="1952" w:type="dxa"/>
          </w:tcPr>
          <w:p w:rsidR="00A324DE" w:rsidRPr="002B32D9" w:rsidRDefault="00A324DE" w:rsidP="00A324DE">
            <w:pPr>
              <w:pStyle w:val="TableContent"/>
              <w:cnfStyle w:val="000000000000"/>
            </w:pPr>
            <w:r>
              <w:t>4h</w:t>
            </w:r>
          </w:p>
        </w:tc>
        <w:tc>
          <w:tcPr>
            <w:tcW w:w="1955" w:type="dxa"/>
          </w:tcPr>
          <w:p w:rsidR="00A324DE" w:rsidRPr="002B32D9" w:rsidRDefault="00A324DE" w:rsidP="00A324DE">
            <w:pPr>
              <w:pStyle w:val="TableContent"/>
              <w:cnfStyle w:val="000000000000"/>
            </w:pPr>
            <w:r>
              <w:t>8h</w:t>
            </w:r>
          </w:p>
        </w:tc>
      </w:tr>
      <w:tr w:rsidR="00A324DE">
        <w:trPr>
          <w:cnfStyle w:val="000000100000"/>
        </w:trPr>
        <w:tc>
          <w:tcPr>
            <w:cnfStyle w:val="001000000000"/>
            <w:tcW w:w="2150" w:type="dxa"/>
          </w:tcPr>
          <w:p w:rsidR="00A324DE" w:rsidRPr="009C1ACB" w:rsidRDefault="00A324DE" w:rsidP="00A324DE">
            <w:pPr>
              <w:pStyle w:val="TableContent"/>
            </w:pPr>
            <w:r w:rsidRPr="009C1ACB">
              <w:t>Präsentation</w:t>
            </w:r>
          </w:p>
        </w:tc>
        <w:tc>
          <w:tcPr>
            <w:tcW w:w="1955" w:type="dxa"/>
          </w:tcPr>
          <w:p w:rsidR="00A324DE" w:rsidRPr="002B32D9" w:rsidRDefault="00A324DE" w:rsidP="00A324DE">
            <w:pPr>
              <w:pStyle w:val="TableContent"/>
              <w:cnfStyle w:val="000000100000"/>
            </w:pPr>
            <w:r>
              <w:t>8h</w:t>
            </w:r>
          </w:p>
        </w:tc>
        <w:tc>
          <w:tcPr>
            <w:tcW w:w="1950" w:type="dxa"/>
          </w:tcPr>
          <w:p w:rsidR="00A324DE" w:rsidRPr="002B32D9" w:rsidRDefault="00A324DE" w:rsidP="00A324DE">
            <w:pPr>
              <w:pStyle w:val="TableContent"/>
              <w:cnfStyle w:val="000000100000"/>
            </w:pPr>
            <w:r>
              <w:t>4h</w:t>
            </w:r>
          </w:p>
        </w:tc>
        <w:tc>
          <w:tcPr>
            <w:tcW w:w="1952" w:type="dxa"/>
          </w:tcPr>
          <w:p w:rsidR="00A324DE" w:rsidRPr="002B32D9" w:rsidRDefault="00A324DE" w:rsidP="00A324DE">
            <w:pPr>
              <w:pStyle w:val="TableContent"/>
              <w:cnfStyle w:val="000000100000"/>
            </w:pPr>
            <w:r>
              <w:t>4h</w:t>
            </w:r>
          </w:p>
        </w:tc>
        <w:tc>
          <w:tcPr>
            <w:tcW w:w="1955" w:type="dxa"/>
          </w:tcPr>
          <w:p w:rsidR="00A324DE" w:rsidRPr="002B32D9" w:rsidRDefault="00A324DE" w:rsidP="00A324DE">
            <w:pPr>
              <w:pStyle w:val="TableContent"/>
              <w:cnfStyle w:val="000000100000"/>
            </w:pPr>
            <w:r>
              <w:t>8h</w:t>
            </w:r>
          </w:p>
        </w:tc>
      </w:tr>
      <w:tr w:rsidR="00A324DE">
        <w:tc>
          <w:tcPr>
            <w:cnfStyle w:val="001000000000"/>
            <w:tcW w:w="2150" w:type="dxa"/>
          </w:tcPr>
          <w:p w:rsidR="00A324DE" w:rsidRPr="009C1ACB" w:rsidRDefault="00A324DE" w:rsidP="00A324DE">
            <w:pPr>
              <w:pStyle w:val="TableContent"/>
            </w:pPr>
            <w:r w:rsidRPr="009C1ACB">
              <w:t>Dokumentation Überprüfung</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3h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5h</w:t>
            </w:r>
          </w:p>
        </w:tc>
      </w:tr>
      <w:tr w:rsidR="00A324DE">
        <w:trPr>
          <w:cnfStyle w:val="010000000000"/>
        </w:trPr>
        <w:tc>
          <w:tcPr>
            <w:cnfStyle w:val="001000000000"/>
            <w:tcW w:w="2150" w:type="dxa"/>
          </w:tcPr>
          <w:p w:rsidR="00A324DE" w:rsidRPr="009C1ACB" w:rsidRDefault="00A324DE" w:rsidP="00A324DE">
            <w:pPr>
              <w:pStyle w:val="TableContent"/>
            </w:pPr>
            <w:r w:rsidRPr="009C1ACB">
              <w:t>Total</w:t>
            </w:r>
          </w:p>
        </w:tc>
        <w:tc>
          <w:tcPr>
            <w:tcW w:w="1955" w:type="dxa"/>
          </w:tcPr>
          <w:p w:rsidR="00A324DE" w:rsidRPr="002B32D9" w:rsidRDefault="00A324DE" w:rsidP="00A324DE">
            <w:pPr>
              <w:pStyle w:val="TableContent"/>
              <w:cnfStyle w:val="010000000000"/>
            </w:pPr>
            <w:r>
              <w:t>100h</w:t>
            </w:r>
          </w:p>
        </w:tc>
        <w:tc>
          <w:tcPr>
            <w:tcW w:w="1950" w:type="dxa"/>
          </w:tcPr>
          <w:p w:rsidR="00A324DE" w:rsidRPr="002B32D9" w:rsidRDefault="00A324DE" w:rsidP="00A324DE">
            <w:pPr>
              <w:pStyle w:val="TableContent"/>
              <w:cnfStyle w:val="010000000000"/>
            </w:pPr>
            <w:r>
              <w:t>53h</w:t>
            </w:r>
          </w:p>
        </w:tc>
        <w:tc>
          <w:tcPr>
            <w:tcW w:w="1952" w:type="dxa"/>
          </w:tcPr>
          <w:p w:rsidR="00A324DE" w:rsidRPr="002B32D9" w:rsidRDefault="00A324DE" w:rsidP="00A324DE">
            <w:pPr>
              <w:pStyle w:val="TableContent"/>
              <w:cnfStyle w:val="010000000000"/>
            </w:pPr>
            <w:r>
              <w:t>54h</w:t>
            </w:r>
          </w:p>
        </w:tc>
        <w:tc>
          <w:tcPr>
            <w:tcW w:w="1955" w:type="dxa"/>
          </w:tcPr>
          <w:p w:rsidR="00A324DE" w:rsidRPr="002B32D9" w:rsidRDefault="00A324DE" w:rsidP="00A324DE">
            <w:pPr>
              <w:pStyle w:val="TableContent"/>
              <w:cnfStyle w:val="010000000000"/>
            </w:pPr>
            <w:r>
              <w:t>107h</w:t>
            </w:r>
          </w:p>
        </w:tc>
      </w:tr>
    </w:tbl>
    <w:p w:rsidR="00D15A29" w:rsidRPr="004B717B" w:rsidRDefault="00D15A29" w:rsidP="004B717B"/>
    <w:p w:rsidR="00D15A29" w:rsidRDefault="00D15A29" w:rsidP="00D15A29">
      <w:pPr>
        <w:pStyle w:val="berschrift2"/>
      </w:pPr>
      <w:bookmarkStart w:id="19" w:name="_Toc135823927"/>
      <w:r>
        <w:t>Scrum</w:t>
      </w:r>
      <w:bookmarkEnd w:id="19"/>
    </w:p>
    <w:p w:rsidR="00D15A29" w:rsidRDefault="00D15A29" w:rsidP="00D15A29">
      <w:pPr>
        <w:pStyle w:val="berschrift3"/>
      </w:pPr>
      <w:bookmarkStart w:id="20" w:name="_Toc135823928"/>
      <w:r>
        <w:t>Stories</w:t>
      </w:r>
      <w:bookmarkEnd w:id="20"/>
    </w:p>
    <w:p w:rsidR="00D15A29" w:rsidRPr="00D15A29" w:rsidRDefault="00D15A29" w:rsidP="00D15A29">
      <w:pPr>
        <w:pStyle w:val="berschrift3"/>
      </w:pPr>
      <w:bookmarkStart w:id="21" w:name="_Toc135823929"/>
      <w:r w:rsidRPr="00D15A29">
        <w:t>User Roles</w:t>
      </w:r>
      <w:bookmarkEnd w:id="21"/>
    </w:p>
    <w:p w:rsidR="00D15A29" w:rsidRPr="00D15A29" w:rsidRDefault="00D15A29" w:rsidP="00D15A29">
      <w:pPr>
        <w:pStyle w:val="berschrift3"/>
      </w:pPr>
      <w:bookmarkStart w:id="22" w:name="_Toc135823930"/>
      <w:r w:rsidRPr="00D15A29">
        <w:t>Definition of Done</w:t>
      </w:r>
      <w:bookmarkEnd w:id="22"/>
    </w:p>
    <w:p w:rsidR="00D15A29" w:rsidRPr="00D15A29" w:rsidRDefault="00D15A29" w:rsidP="00D15A29">
      <w:pPr>
        <w:pStyle w:val="berschrift3"/>
      </w:pPr>
      <w:bookmarkStart w:id="23" w:name="_Toc135823931"/>
      <w:r w:rsidRPr="00D15A29">
        <w:t>Sprint Definition</w:t>
      </w:r>
      <w:bookmarkEnd w:id="23"/>
    </w:p>
    <w:p w:rsidR="00D15A29" w:rsidRPr="00D15A29" w:rsidRDefault="00D15A29" w:rsidP="00D15A29">
      <w:pPr>
        <w:pStyle w:val="berschrift1"/>
      </w:pPr>
      <w:bookmarkStart w:id="24" w:name="_Toc135823932"/>
      <w:r w:rsidRPr="00D15A29">
        <w:t>Umsetzung</w:t>
      </w:r>
      <w:bookmarkEnd w:id="24"/>
    </w:p>
    <w:p w:rsidR="00D15A29" w:rsidRPr="00D15A29" w:rsidRDefault="00D15A29" w:rsidP="00D15A29">
      <w:pPr>
        <w:pStyle w:val="berschrift2"/>
      </w:pPr>
      <w:bookmarkStart w:id="25" w:name="_Toc135823933"/>
      <w:r w:rsidRPr="00D15A29">
        <w:t>Tools</w:t>
      </w:r>
      <w:bookmarkEnd w:id="25"/>
    </w:p>
    <w:p w:rsidR="00D15A29" w:rsidRPr="002F2AF5" w:rsidRDefault="00D15A29" w:rsidP="002F2AF5">
      <w:pPr>
        <w:pStyle w:val="berschrift3"/>
      </w:pPr>
      <w:bookmarkStart w:id="26" w:name="_Toc135823934"/>
      <w:r w:rsidRPr="00D15A29">
        <w:t>Übersicht</w:t>
      </w:r>
      <w:bookmarkEnd w:id="26"/>
    </w:p>
    <w:p w:rsidR="009D7FD4" w:rsidRDefault="009D7FD4" w:rsidP="00975A9A">
      <w:pPr>
        <w:pStyle w:val="berschrift3"/>
      </w:pPr>
      <w:bookmarkStart w:id="27" w:name="_Toc135823935"/>
      <w:r>
        <w:t>Collaboration</w:t>
      </w:r>
      <w:bookmarkEnd w:id="27"/>
    </w:p>
    <w:p w:rsidR="009D7FD4" w:rsidRPr="009D7FD4" w:rsidRDefault="009D7FD4" w:rsidP="009D7FD4">
      <w:r>
        <w:t>Für das Ablegen von Notizen haben wir Google Wave eingesetzt. Mit Google Wave können Diskussionen (Waves) geführt werden, die neben Text auch Links, Bilder und andere Medien enthalten können.</w:t>
      </w:r>
    </w:p>
    <w:p w:rsidR="00975A9A" w:rsidRDefault="00975A9A" w:rsidP="00D15A29">
      <w:pPr>
        <w:pStyle w:val="berschrift3"/>
      </w:pPr>
      <w:bookmarkStart w:id="28" w:name="_Toc135823936"/>
      <w:r>
        <w:t>K</w:t>
      </w:r>
      <w:r w:rsidR="00D15A29" w:rsidRPr="00D15A29">
        <w:t>ommunication</w:t>
      </w:r>
      <w:bookmarkEnd w:id="28"/>
    </w:p>
    <w:p w:rsidR="00D15A29" w:rsidRPr="00975A9A" w:rsidRDefault="00975A9A" w:rsidP="00975A9A">
      <w:r>
        <w:t xml:space="preserve">Für die Kommunikation </w:t>
      </w:r>
      <w:r w:rsidR="009D7FD4">
        <w:t>haben wir Skype verwendet</w:t>
      </w:r>
      <w:r>
        <w:t>. Mit Skype können Telefonkonferenzen abgehalten werden. Skype ermöglicht auch Desktop-Sharing.</w:t>
      </w:r>
    </w:p>
    <w:p w:rsidR="00975A9A" w:rsidRDefault="00975A9A" w:rsidP="00D15A29">
      <w:pPr>
        <w:pStyle w:val="berschrift3"/>
      </w:pPr>
      <w:bookmarkStart w:id="29" w:name="_Toc135823937"/>
      <w:r>
        <w:t>Applikationsentwick</w:t>
      </w:r>
      <w:r w:rsidR="00D15A29" w:rsidRPr="00D15A29">
        <w:t>lung</w:t>
      </w:r>
      <w:bookmarkEnd w:id="29"/>
    </w:p>
    <w:p w:rsidR="005E642F" w:rsidRDefault="00975A9A" w:rsidP="00975A9A">
      <w:r>
        <w:t>Als IDE für die PHP und Javascript Entwicklung wurde PHPStorm von JetBrains eingesetzt.</w:t>
      </w:r>
      <w:r w:rsidR="009D7FD4">
        <w:t xml:space="preserve">  </w:t>
      </w:r>
    </w:p>
    <w:p w:rsidR="005E642F" w:rsidRDefault="005E642F" w:rsidP="005E642F">
      <w:pPr>
        <w:pStyle w:val="berschrift3"/>
      </w:pPr>
      <w:bookmarkStart w:id="30" w:name="_Toc135823938"/>
      <w:r>
        <w:t>Testing</w:t>
      </w:r>
      <w:bookmarkEnd w:id="30"/>
    </w:p>
    <w:p w:rsidR="00D15A29" w:rsidRPr="005E642F" w:rsidRDefault="005E642F" w:rsidP="005E642F">
      <w:r>
        <w:t xml:space="preserve">Für Navigtation und GUI Tests </w:t>
      </w:r>
      <w:r w:rsidR="00795D52">
        <w:t>kam</w:t>
      </w:r>
      <w:r>
        <w:t xml:space="preserve"> Selenium IDE (Firefox Plugin) </w:t>
      </w:r>
      <w:r w:rsidR="00795D52">
        <w:t xml:space="preserve">in Frage. </w:t>
      </w:r>
      <w:r>
        <w:t>AJAX Datentransfer-</w:t>
      </w:r>
      <w:r w:rsidR="00795D52">
        <w:t>Überwachung und Debugging konnten mit Firebug  durgeführt werden.</w:t>
      </w:r>
      <w:r w:rsidR="00795D52" w:rsidRPr="005E642F">
        <w:t xml:space="preserve"> </w:t>
      </w:r>
    </w:p>
    <w:p w:rsidR="00975A9A" w:rsidRDefault="00D15A29" w:rsidP="00D15A29">
      <w:pPr>
        <w:pStyle w:val="berschrift3"/>
      </w:pPr>
      <w:bookmarkStart w:id="31" w:name="_Toc135823939"/>
      <w:r w:rsidRPr="00D15A29">
        <w:t>Versionkontrolle – Google Code</w:t>
      </w:r>
      <w:bookmarkEnd w:id="31"/>
    </w:p>
    <w:p w:rsidR="00D15A29" w:rsidRPr="00975A9A" w:rsidRDefault="00975A9A" w:rsidP="00975A9A">
      <w:r>
        <w:t>Die</w:t>
      </w:r>
      <w:r w:rsidR="00E71467">
        <w:t xml:space="preserve"> Versionkontrolle mit SVN wird bei</w:t>
      </w:r>
      <w:r>
        <w:t xml:space="preserve"> Google Code gehostet.</w:t>
      </w:r>
    </w:p>
    <w:p w:rsidR="00975A9A" w:rsidRDefault="00D15A29" w:rsidP="00D15A29">
      <w:pPr>
        <w:pStyle w:val="berschrift3"/>
      </w:pPr>
      <w:bookmarkStart w:id="32" w:name="_Toc135823940"/>
      <w:r w:rsidRPr="00D15A29">
        <w:t>Hosting</w:t>
      </w:r>
      <w:bookmarkEnd w:id="32"/>
    </w:p>
    <w:p w:rsidR="00D15A29" w:rsidRPr="00975A9A" w:rsidRDefault="00975A9A" w:rsidP="00975A9A">
      <w:r>
        <w:t xml:space="preserve">Die Applikation läuft zu Testzwecken </w:t>
      </w:r>
      <w:r w:rsidR="00574727">
        <w:t>unter einer privaten Subdomäne  auf einem nine.ch Server.</w:t>
      </w:r>
    </w:p>
    <w:p w:rsidR="00F028D7" w:rsidRDefault="00D15A29" w:rsidP="00D15A29">
      <w:pPr>
        <w:pStyle w:val="berschrift2"/>
      </w:pPr>
      <w:bookmarkStart w:id="33" w:name="_Toc135823941"/>
      <w:r w:rsidRPr="00D15A29">
        <w:t>Probleme</w:t>
      </w:r>
      <w:bookmarkEnd w:id="33"/>
    </w:p>
    <w:p w:rsidR="00F028D7" w:rsidRDefault="00F028D7" w:rsidP="00F028D7">
      <w:pPr>
        <w:pStyle w:val="berschrift1"/>
      </w:pPr>
      <w:bookmarkStart w:id="34" w:name="_Toc135823942"/>
      <w:r>
        <w:t>Software-Archtiktur</w:t>
      </w:r>
      <w:bookmarkEnd w:id="34"/>
    </w:p>
    <w:p w:rsidR="00F028D7" w:rsidRDefault="00F028D7" w:rsidP="00F028D7">
      <w:pPr>
        <w:pStyle w:val="berschrift2"/>
      </w:pPr>
      <w:bookmarkStart w:id="35" w:name="_Toc135823943"/>
      <w:r>
        <w:t>Kompoenentendiagramm</w:t>
      </w:r>
      <w:bookmarkEnd w:id="35"/>
    </w:p>
    <w:p w:rsidR="00F028D7" w:rsidRDefault="00F028D7" w:rsidP="00F028D7">
      <w:pPr>
        <w:pStyle w:val="berschrift2"/>
      </w:pPr>
      <w:bookmarkStart w:id="36" w:name="_Toc135823944"/>
      <w:r>
        <w:t>Klassendiagram</w:t>
      </w:r>
      <w:bookmarkEnd w:id="36"/>
    </w:p>
    <w:p w:rsidR="00F028D7" w:rsidRDefault="00F028D7" w:rsidP="00F028D7">
      <w:pPr>
        <w:pStyle w:val="berschrift2"/>
      </w:pPr>
      <w:bookmarkStart w:id="37" w:name="_Toc135823945"/>
      <w:r>
        <w:t>ER Diagramm</w:t>
      </w:r>
      <w:bookmarkEnd w:id="37"/>
    </w:p>
    <w:p w:rsidR="00D15A29" w:rsidRPr="00F028D7" w:rsidRDefault="00F028D7" w:rsidP="00F028D7">
      <w:pPr>
        <w:pStyle w:val="berschrift2"/>
      </w:pPr>
      <w:bookmarkStart w:id="38" w:name="_Toc135823946"/>
      <w:r>
        <w:t>GUIs</w:t>
      </w:r>
      <w:bookmarkEnd w:id="38"/>
    </w:p>
    <w:p w:rsidR="002C140C" w:rsidRDefault="00D15A29" w:rsidP="002C140C">
      <w:pPr>
        <w:pStyle w:val="berschrift1"/>
      </w:pPr>
      <w:bookmarkStart w:id="39" w:name="_Toc135823947"/>
      <w:r>
        <w:t>Tests</w:t>
      </w:r>
      <w:bookmarkEnd w:id="39"/>
    </w:p>
    <w:p w:rsidR="002C140C" w:rsidRDefault="002C140C" w:rsidP="002C140C">
      <w:pPr>
        <w:pStyle w:val="berschrift2"/>
      </w:pPr>
      <w:bookmarkStart w:id="40" w:name="_Toc135823948"/>
      <w:r>
        <w:t>Unit Tests</w:t>
      </w:r>
      <w:bookmarkEnd w:id="40"/>
    </w:p>
    <w:p w:rsidR="00877D53" w:rsidRDefault="002C140C" w:rsidP="00975A9A">
      <w:pPr>
        <w:pStyle w:val="berschrift2"/>
      </w:pPr>
      <w:bookmarkStart w:id="41" w:name="_Toc135823949"/>
      <w:r>
        <w:t>Selenium</w:t>
      </w:r>
      <w:bookmarkEnd w:id="41"/>
    </w:p>
    <w:p w:rsidR="00D15A29" w:rsidRPr="00877D53" w:rsidRDefault="00877D53" w:rsidP="00877D53">
      <w:pPr>
        <w:pStyle w:val="berschrift1"/>
      </w:pPr>
      <w:bookmarkStart w:id="42" w:name="_Toc135823950"/>
      <w:r>
        <w:t>Probleme</w:t>
      </w:r>
      <w:bookmarkEnd w:id="42"/>
    </w:p>
    <w:p w:rsidR="0098708D" w:rsidRDefault="00D15A29" w:rsidP="00D15A29">
      <w:pPr>
        <w:pStyle w:val="berschrift1"/>
      </w:pPr>
      <w:bookmarkStart w:id="43" w:name="_Toc135823951"/>
      <w:r>
        <w:t>Learnings</w:t>
      </w:r>
      <w:bookmarkEnd w:id="43"/>
    </w:p>
    <w:p w:rsidR="0098708D" w:rsidRDefault="0098708D" w:rsidP="0098708D">
      <w:pPr>
        <w:pStyle w:val="berschrift3"/>
      </w:pPr>
      <w:bookmarkStart w:id="44" w:name="_Toc135823952"/>
      <w:r>
        <w:t>AJAX mit PHP und JSON</w:t>
      </w:r>
      <w:bookmarkEnd w:id="44"/>
    </w:p>
    <w:p w:rsidR="0098708D" w:rsidRDefault="0098708D" w:rsidP="0098708D">
      <w:r>
        <w:t>Für die Kommunikation zwischen View und Controller wird auschliesslich AJAX genutzt. Als Datenstruktur eignet sich JSON wegen dem geringen Overhead und dem Zusammenspiel mit Javascript sehr gut.</w:t>
      </w:r>
    </w:p>
    <w:p w:rsidR="0098708D" w:rsidRDefault="0098708D" w:rsidP="0098708D">
      <w:r>
        <w:t>Für die Javascript/PHP Schnittstelle haben wir uns an das Beispiel 8-5 auf Seite 85 aus dem Buch "Developing Large Web Applications" (Oreilly und Yahoo! Press) angelehnt.</w:t>
      </w:r>
    </w:p>
    <w:p w:rsidR="0098708D" w:rsidRDefault="0098708D" w:rsidP="0098708D"/>
    <w:p w:rsidR="0098708D" w:rsidRPr="007662F8" w:rsidRDefault="0098708D" w:rsidP="0098708D">
      <w:pPr>
        <w:rPr>
          <w:rStyle w:val="HTMLCode"/>
        </w:rPr>
      </w:pPr>
      <w:r w:rsidRPr="007662F8">
        <w:rPr>
          <w:rStyle w:val="HTMLCode"/>
        </w:rPr>
        <w:t>&lt;?php</w:t>
      </w:r>
    </w:p>
    <w:p w:rsidR="007662F8" w:rsidRPr="007662F8" w:rsidRDefault="0098708D" w:rsidP="0098708D">
      <w:pPr>
        <w:rPr>
          <w:rStyle w:val="HTMLCode"/>
          <w:b/>
        </w:rPr>
      </w:pPr>
      <w:r w:rsidRPr="007662F8">
        <w:rPr>
          <w:rStyle w:val="HTMLCode"/>
          <w:b/>
        </w:rPr>
        <w:t>// Include</w:t>
      </w:r>
      <w:r w:rsidR="007662F8" w:rsidRPr="007662F8">
        <w:rPr>
          <w:rStyle w:val="HTMLCode"/>
          <w:b/>
        </w:rPr>
        <w:t xml:space="preserve"> libraries</w:t>
      </w:r>
    </w:p>
    <w:p w:rsidR="0098708D" w:rsidRPr="007662F8" w:rsidRDefault="007662F8" w:rsidP="0098708D">
      <w:pPr>
        <w:rPr>
          <w:rStyle w:val="HTMLCode"/>
        </w:rPr>
      </w:pPr>
      <w:r w:rsidRPr="007662F8">
        <w:rPr>
          <w:rStyle w:val="HTMLCode"/>
        </w:rPr>
        <w:t>...</w:t>
      </w:r>
    </w:p>
    <w:p w:rsidR="0098708D" w:rsidRPr="007662F8" w:rsidRDefault="0098708D" w:rsidP="0098708D">
      <w:pPr>
        <w:rPr>
          <w:rStyle w:val="HTMLCode"/>
          <w:b/>
        </w:rPr>
      </w:pPr>
      <w:r w:rsidRPr="007662F8">
        <w:rPr>
          <w:rStyle w:val="HTMLCode"/>
          <w:b/>
        </w:rPr>
        <w:t xml:space="preserve">// </w:t>
      </w:r>
      <w:r w:rsidR="007662F8" w:rsidRPr="007662F8">
        <w:rPr>
          <w:rStyle w:val="HTMLCode"/>
          <w:b/>
        </w:rPr>
        <w:t>Handle the inputs via POST / GET</w:t>
      </w:r>
    </w:p>
    <w:p w:rsidR="0098708D" w:rsidRPr="007662F8" w:rsidRDefault="0098708D" w:rsidP="0098708D">
      <w:pPr>
        <w:rPr>
          <w:rStyle w:val="HTMLCode"/>
        </w:rPr>
      </w:pPr>
      <w:r w:rsidRPr="007662F8">
        <w:rPr>
          <w:rStyle w:val="HTMLCode"/>
        </w:rPr>
        <w:t>$user_id = $_SESSION['user']-&gt;userId;</w:t>
      </w:r>
    </w:p>
    <w:p w:rsidR="007662F8" w:rsidRPr="007662F8" w:rsidRDefault="0098708D" w:rsidP="0098708D">
      <w:pPr>
        <w:rPr>
          <w:rStyle w:val="HTMLCode"/>
        </w:rPr>
      </w:pPr>
      <w:r w:rsidRPr="007662F8">
        <w:rPr>
          <w:rStyle w:val="HTMLCode"/>
        </w:rPr>
        <w:t>$</w:t>
      </w:r>
      <w:r w:rsidR="007662F8" w:rsidRPr="007662F8">
        <w:rPr>
          <w:rStyle w:val="HTMLCode"/>
        </w:rPr>
        <w:t>shoppinglist_id = $_GET['sid'];</w:t>
      </w:r>
    </w:p>
    <w:p w:rsidR="007662F8" w:rsidRPr="007662F8" w:rsidRDefault="007662F8" w:rsidP="0098708D">
      <w:pPr>
        <w:rPr>
          <w:rStyle w:val="HTMLCode"/>
        </w:rPr>
      </w:pPr>
      <w:r>
        <w:rPr>
          <w:rStyle w:val="HTMLCode"/>
        </w:rPr>
        <w:t>...</w:t>
      </w:r>
    </w:p>
    <w:p w:rsidR="0098708D" w:rsidRPr="007662F8" w:rsidRDefault="007662F8" w:rsidP="0098708D">
      <w:pPr>
        <w:rPr>
          <w:rStyle w:val="HTMLCode"/>
          <w:b/>
        </w:rPr>
      </w:pPr>
      <w:r w:rsidRPr="007662F8">
        <w:rPr>
          <w:rStyle w:val="HTMLCode"/>
          <w:b/>
        </w:rPr>
        <w:t xml:space="preserve">// Assemble data. In this case, retreive data from </w:t>
      </w:r>
      <w:r>
        <w:rPr>
          <w:rStyle w:val="HTMLCode"/>
          <w:b/>
        </w:rPr>
        <w:t>model.</w:t>
      </w:r>
    </w:p>
    <w:p w:rsidR="0098708D" w:rsidRPr="007662F8" w:rsidRDefault="0098708D" w:rsidP="0098708D">
      <w:pPr>
        <w:rPr>
          <w:rStyle w:val="HTMLCode"/>
        </w:rPr>
      </w:pPr>
      <w:r w:rsidRPr="007662F8">
        <w:rPr>
          <w:rStyle w:val="HTMLCode"/>
        </w:rPr>
        <w:t>if(isset($_GET['sid']) AND $_GET['sid'] &gt;= 0) {</w:t>
      </w:r>
    </w:p>
    <w:p w:rsidR="0098708D" w:rsidRPr="007662F8" w:rsidRDefault="0098708D" w:rsidP="0098708D">
      <w:pPr>
        <w:rPr>
          <w:rStyle w:val="HTMLCode"/>
        </w:rPr>
      </w:pPr>
      <w:r w:rsidRPr="007662F8">
        <w:rPr>
          <w:rStyle w:val="HTMLCode"/>
        </w:rPr>
        <w:t xml:space="preserve">    </w:t>
      </w:r>
      <w:r w:rsidRPr="007662F8">
        <w:rPr>
          <w:rStyle w:val="HTMLCode"/>
          <w:color w:val="008000"/>
        </w:rPr>
        <w:t>$items</w:t>
      </w:r>
      <w:r w:rsidRPr="007662F8">
        <w:rPr>
          <w:rStyle w:val="HTMLCode"/>
        </w:rPr>
        <w:t xml:space="preserve"> = DAOFactory::getItemDAO()-&gt;queryAllByUserIdAndShoppinglistIdNotClosed($user_id, $shoppinglist_id);</w:t>
      </w:r>
    </w:p>
    <w:p w:rsidR="0098708D" w:rsidRPr="007662F8" w:rsidRDefault="0098708D" w:rsidP="0098708D">
      <w:pPr>
        <w:rPr>
          <w:rStyle w:val="HTMLCode"/>
        </w:rPr>
      </w:pPr>
      <w:r w:rsidRPr="007662F8">
        <w:rPr>
          <w:rStyle w:val="HTMLCode"/>
        </w:rPr>
        <w:t>} else {</w:t>
      </w:r>
    </w:p>
    <w:p w:rsidR="0098708D" w:rsidRPr="007662F8" w:rsidRDefault="0098708D" w:rsidP="0098708D">
      <w:pPr>
        <w:rPr>
          <w:rStyle w:val="HTMLCode"/>
        </w:rPr>
      </w:pPr>
      <w:r w:rsidRPr="007662F8">
        <w:rPr>
          <w:rStyle w:val="HTMLCode"/>
        </w:rPr>
        <w:t xml:space="preserve">    $items = DAOFactory::getItemDAO()-&gt;queryAllByUserIdNotClosed($user_id);</w:t>
      </w:r>
    </w:p>
    <w:p w:rsidR="0098708D" w:rsidRPr="007662F8" w:rsidRDefault="0098708D" w:rsidP="0098708D">
      <w:pPr>
        <w:rPr>
          <w:rStyle w:val="HTMLCode"/>
        </w:rPr>
      </w:pPr>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rPr>
      </w:pPr>
      <w:r w:rsidRPr="007662F8">
        <w:rPr>
          <w:rStyle w:val="HTMLCode"/>
        </w:rPr>
        <w:t>if (count($items) &gt; 0) {</w:t>
      </w:r>
    </w:p>
    <w:p w:rsidR="0098708D" w:rsidRPr="007662F8" w:rsidRDefault="007662F8" w:rsidP="0098708D">
      <w:pPr>
        <w:rPr>
          <w:rStyle w:val="HTMLCode"/>
          <w:color w:val="008000"/>
        </w:rPr>
      </w:pPr>
      <w:r>
        <w:rPr>
          <w:rStyle w:val="HTMLCode"/>
        </w:rPr>
        <w:tab/>
      </w:r>
      <w:r w:rsidR="0098708D" w:rsidRPr="007662F8">
        <w:rPr>
          <w:rStyle w:val="HTMLCode"/>
          <w:color w:val="008000"/>
        </w:rPr>
        <w:t>$data = array(</w:t>
      </w:r>
    </w:p>
    <w:p w:rsidR="0098708D" w:rsidRPr="007662F8" w:rsidRDefault="0098708D" w:rsidP="0098708D">
      <w:pPr>
        <w:rPr>
          <w:rStyle w:val="HTMLCode"/>
          <w:color w:val="008000"/>
        </w:rPr>
      </w:pPr>
      <w:r w:rsidRPr="007662F8">
        <w:rPr>
          <w:rStyle w:val="HTMLCode"/>
          <w:color w:val="008000"/>
        </w:rPr>
        <w:t xml:space="preserve">        'items' =&gt; $items</w:t>
      </w:r>
    </w:p>
    <w:p w:rsidR="007662F8" w:rsidRPr="007662F8" w:rsidRDefault="0098708D" w:rsidP="0098708D">
      <w:pPr>
        <w:rPr>
          <w:rStyle w:val="HTMLCode"/>
          <w:color w:val="008000"/>
        </w:rPr>
      </w:pPr>
      <w:r w:rsidRPr="007662F8">
        <w:rPr>
          <w:rStyle w:val="HTMLCode"/>
          <w:color w:val="008000"/>
        </w:rPr>
        <w:t xml:space="preserve">    );</w:t>
      </w:r>
    </w:p>
    <w:p w:rsidR="007662F8" w:rsidRDefault="007662F8" w:rsidP="0098708D">
      <w:pPr>
        <w:rPr>
          <w:rStyle w:val="HTMLCode"/>
        </w:rPr>
      </w:pPr>
      <w:r>
        <w:rPr>
          <w:rStyle w:val="HTMLCode"/>
        </w:rPr>
        <w:t>}</w:t>
      </w:r>
    </w:p>
    <w:p w:rsidR="0098708D" w:rsidRPr="007662F8" w:rsidRDefault="007662F8" w:rsidP="0098708D">
      <w:pPr>
        <w:rPr>
          <w:rStyle w:val="HTMLCode"/>
        </w:rPr>
      </w:pPr>
      <w:r>
        <w:rPr>
          <w:rStyle w:val="HTMLCode"/>
        </w:rPr>
        <w:t>...</w:t>
      </w:r>
    </w:p>
    <w:p w:rsidR="0098708D" w:rsidRPr="007662F8" w:rsidRDefault="0098708D" w:rsidP="0098708D">
      <w:pPr>
        <w:rPr>
          <w:rStyle w:val="HTMLCode"/>
          <w:b/>
        </w:rPr>
      </w:pPr>
      <w:r w:rsidRPr="007662F8">
        <w:rPr>
          <w:rStyle w:val="HTMLCode"/>
          <w:b/>
        </w:rPr>
        <w:t>// Convert to JSON</w:t>
      </w:r>
    </w:p>
    <w:p w:rsidR="0098708D" w:rsidRPr="007662F8" w:rsidRDefault="0098708D" w:rsidP="0098708D">
      <w:pPr>
        <w:rPr>
          <w:rStyle w:val="HTMLCode"/>
        </w:rPr>
      </w:pPr>
      <w:r w:rsidRPr="007662F8">
        <w:rPr>
          <w:rStyle w:val="HTMLCode"/>
        </w:rPr>
        <w:t>$json = json_encode(</w:t>
      </w:r>
      <w:r w:rsidRPr="007662F8">
        <w:rPr>
          <w:rStyle w:val="HTMLCode"/>
          <w:color w:val="008000"/>
        </w:rPr>
        <w:t>$data</w:t>
      </w:r>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b/>
        </w:rPr>
      </w:pPr>
      <w:r w:rsidRPr="007662F8">
        <w:rPr>
          <w:rStyle w:val="HTMLCode"/>
          <w:b/>
        </w:rPr>
        <w:t>// Set content type</w:t>
      </w:r>
    </w:p>
    <w:p w:rsidR="0098708D" w:rsidRPr="007662F8" w:rsidRDefault="0098708D" w:rsidP="0098708D">
      <w:pPr>
        <w:rPr>
          <w:rStyle w:val="HTMLCode"/>
        </w:rPr>
      </w:pPr>
      <w:r w:rsidRPr="007662F8">
        <w:rPr>
          <w:rStyle w:val="HTMLCode"/>
        </w:rPr>
        <w:t>header('Content-type: application/json');</w:t>
      </w:r>
    </w:p>
    <w:p w:rsidR="0098708D" w:rsidRPr="007662F8" w:rsidRDefault="0098708D" w:rsidP="0098708D">
      <w:pPr>
        <w:rPr>
          <w:rStyle w:val="HTMLCode"/>
        </w:rPr>
      </w:pPr>
    </w:p>
    <w:p w:rsidR="0098708D" w:rsidRPr="007662F8" w:rsidRDefault="0098708D" w:rsidP="0098708D">
      <w:pPr>
        <w:rPr>
          <w:rStyle w:val="HTMLCode"/>
          <w:b/>
        </w:rPr>
      </w:pPr>
      <w:r w:rsidRPr="007662F8">
        <w:rPr>
          <w:rStyle w:val="HTMLCode"/>
          <w:b/>
        </w:rPr>
        <w:t>// Prevent caching</w:t>
      </w:r>
    </w:p>
    <w:p w:rsidR="007662F8" w:rsidRPr="007662F8" w:rsidRDefault="007662F8" w:rsidP="007662F8">
      <w:pPr>
        <w:rPr>
          <w:rStyle w:val="HTMLCode"/>
        </w:rPr>
      </w:pPr>
      <w:r w:rsidRPr="007662F8">
        <w:rPr>
          <w:rStyle w:val="HTMLCode"/>
        </w:rPr>
        <w:t>header('Expires: 0');</w:t>
      </w:r>
    </w:p>
    <w:p w:rsidR="007662F8" w:rsidRPr="007662F8" w:rsidRDefault="007662F8" w:rsidP="007662F8">
      <w:pPr>
        <w:rPr>
          <w:rStyle w:val="HTMLCode"/>
        </w:rPr>
      </w:pPr>
    </w:p>
    <w:p w:rsidR="007662F8" w:rsidRPr="007662F8" w:rsidRDefault="007662F8" w:rsidP="007662F8">
      <w:pPr>
        <w:rPr>
          <w:rStyle w:val="HTMLCode"/>
          <w:b/>
        </w:rPr>
      </w:pPr>
      <w:r w:rsidRPr="007662F8">
        <w:rPr>
          <w:rStyle w:val="HTMLCode"/>
          <w:b/>
        </w:rPr>
        <w:t>// Send Response</w:t>
      </w:r>
    </w:p>
    <w:p w:rsidR="007662F8" w:rsidRPr="007662F8" w:rsidRDefault="007662F8" w:rsidP="007662F8">
      <w:pPr>
        <w:rPr>
          <w:rStyle w:val="HTMLCode"/>
        </w:rPr>
      </w:pPr>
      <w:r w:rsidRPr="007662F8">
        <w:rPr>
          <w:rStyle w:val="HTMLCode"/>
        </w:rPr>
        <w:t>print($json);</w:t>
      </w:r>
    </w:p>
    <w:p w:rsidR="007662F8" w:rsidRPr="007662F8" w:rsidRDefault="007662F8" w:rsidP="007662F8">
      <w:pPr>
        <w:rPr>
          <w:rStyle w:val="HTMLCode"/>
        </w:rPr>
      </w:pPr>
      <w:r w:rsidRPr="007662F8">
        <w:rPr>
          <w:rStyle w:val="HTMLCode"/>
        </w:rPr>
        <w:t>exit;</w:t>
      </w:r>
    </w:p>
    <w:p w:rsidR="00D15A29" w:rsidRDefault="00D15A29" w:rsidP="00D15A29">
      <w:pPr>
        <w:pStyle w:val="berschrift1"/>
      </w:pPr>
      <w:bookmarkStart w:id="45" w:name="_Toc135823953"/>
      <w:r>
        <w:t>Glossar</w:t>
      </w:r>
      <w:bookmarkEnd w:id="45"/>
    </w:p>
    <w:p w:rsidR="00D15A29" w:rsidRDefault="00D15A29" w:rsidP="00D15A29">
      <w:pPr>
        <w:pStyle w:val="berschrift1"/>
      </w:pPr>
      <w:bookmarkStart w:id="46" w:name="_Toc135823954"/>
      <w:r>
        <w:t>Quellenverzeichnis</w:t>
      </w:r>
      <w:bookmarkEnd w:id="46"/>
    </w:p>
    <w:p w:rsidR="00FC7C2D" w:rsidRPr="00382B4E" w:rsidRDefault="00FC7C2D" w:rsidP="00382B4E"/>
    <w:sectPr w:rsidR="00FC7C2D" w:rsidRPr="00382B4E" w:rsidSect="00331ABC">
      <w:headerReference w:type="default" r:id="rId9"/>
      <w:footerReference w:type="default" r:id="rId10"/>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98708D" w:rsidRDefault="0098708D">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8708D" w:rsidRDefault="0098708D" w:rsidP="001B15B6">
      <w:pPr>
        <w:spacing w:line="240" w:lineRule="auto"/>
      </w:pPr>
      <w:r>
        <w:separator/>
      </w:r>
    </w:p>
  </w:endnote>
  <w:endnote w:type="continuationSeparator" w:id="1">
    <w:p w:rsidR="0098708D" w:rsidRDefault="0098708D"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708D" w:rsidRDefault="0098708D" w:rsidP="00285548">
    <w:pPr>
      <w:pStyle w:val="Fuzeile"/>
      <w:pBdr>
        <w:top w:val="single" w:sz="4" w:space="1" w:color="1F497D" w:themeColor="text2"/>
      </w:pBdr>
      <w:tabs>
        <w:tab w:val="right" w:pos="9752"/>
      </w:tabs>
    </w:pPr>
    <w:r>
      <w:t>Simon Egli,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D067D4">
      <w:rPr>
        <w:rStyle w:val="Seitenzahl"/>
        <w:noProof/>
      </w:rPr>
      <w:t>3</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8708D" w:rsidRDefault="0098708D" w:rsidP="001B15B6">
      <w:pPr>
        <w:spacing w:line="240" w:lineRule="auto"/>
      </w:pPr>
      <w:r>
        <w:separator/>
      </w:r>
    </w:p>
  </w:footnote>
  <w:footnote w:type="continuationSeparator" w:id="1">
    <w:p w:rsidR="0098708D" w:rsidRDefault="0098708D" w:rsidP="001B15B6">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8708D" w:rsidRDefault="0098708D"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Seminararbeit: PHP MySQL</w:t>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7B40E40"/>
    <w:multiLevelType w:val="hybridMultilevel"/>
    <w:tmpl w:val="D422D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743D5"/>
    <w:rsid w:val="0008670C"/>
    <w:rsid w:val="00087271"/>
    <w:rsid w:val="000D5E16"/>
    <w:rsid w:val="000D69FE"/>
    <w:rsid w:val="001143A6"/>
    <w:rsid w:val="00195771"/>
    <w:rsid w:val="001B15B6"/>
    <w:rsid w:val="00244626"/>
    <w:rsid w:val="0027619A"/>
    <w:rsid w:val="00285548"/>
    <w:rsid w:val="002C140C"/>
    <w:rsid w:val="002F2AF5"/>
    <w:rsid w:val="00303A82"/>
    <w:rsid w:val="00312FAE"/>
    <w:rsid w:val="00331ABC"/>
    <w:rsid w:val="00362410"/>
    <w:rsid w:val="00382237"/>
    <w:rsid w:val="00382B4E"/>
    <w:rsid w:val="00394B6F"/>
    <w:rsid w:val="003D38DD"/>
    <w:rsid w:val="00435D11"/>
    <w:rsid w:val="00435EA3"/>
    <w:rsid w:val="004B717B"/>
    <w:rsid w:val="004C5DCC"/>
    <w:rsid w:val="004E5174"/>
    <w:rsid w:val="005026D2"/>
    <w:rsid w:val="005368EB"/>
    <w:rsid w:val="0054793A"/>
    <w:rsid w:val="00552E0F"/>
    <w:rsid w:val="005601E2"/>
    <w:rsid w:val="00574727"/>
    <w:rsid w:val="00592575"/>
    <w:rsid w:val="005C0F87"/>
    <w:rsid w:val="005E642F"/>
    <w:rsid w:val="006038A7"/>
    <w:rsid w:val="00610C00"/>
    <w:rsid w:val="00626867"/>
    <w:rsid w:val="0064351B"/>
    <w:rsid w:val="006B1ED9"/>
    <w:rsid w:val="006E1802"/>
    <w:rsid w:val="007662F8"/>
    <w:rsid w:val="00795D52"/>
    <w:rsid w:val="007B0886"/>
    <w:rsid w:val="00850A5D"/>
    <w:rsid w:val="008724EC"/>
    <w:rsid w:val="0087746F"/>
    <w:rsid w:val="00877D53"/>
    <w:rsid w:val="00890383"/>
    <w:rsid w:val="00896786"/>
    <w:rsid w:val="008C0861"/>
    <w:rsid w:val="008E2915"/>
    <w:rsid w:val="00960A7B"/>
    <w:rsid w:val="00975A9A"/>
    <w:rsid w:val="00984B6A"/>
    <w:rsid w:val="0098708D"/>
    <w:rsid w:val="009D7FD4"/>
    <w:rsid w:val="00A01A15"/>
    <w:rsid w:val="00A27F93"/>
    <w:rsid w:val="00A324DE"/>
    <w:rsid w:val="00AC15F6"/>
    <w:rsid w:val="00B02CF7"/>
    <w:rsid w:val="00B64DC6"/>
    <w:rsid w:val="00B653D7"/>
    <w:rsid w:val="00B678BF"/>
    <w:rsid w:val="00BA0A83"/>
    <w:rsid w:val="00BA433D"/>
    <w:rsid w:val="00BF7FE1"/>
    <w:rsid w:val="00C0026A"/>
    <w:rsid w:val="00C458EB"/>
    <w:rsid w:val="00C563C8"/>
    <w:rsid w:val="00C57ADB"/>
    <w:rsid w:val="00C66630"/>
    <w:rsid w:val="00C741C3"/>
    <w:rsid w:val="00C85A05"/>
    <w:rsid w:val="00CA2E5D"/>
    <w:rsid w:val="00CC4D88"/>
    <w:rsid w:val="00CF2748"/>
    <w:rsid w:val="00D067D4"/>
    <w:rsid w:val="00D14D5B"/>
    <w:rsid w:val="00D15A29"/>
    <w:rsid w:val="00D837F1"/>
    <w:rsid w:val="00DA3F6E"/>
    <w:rsid w:val="00E019D1"/>
    <w:rsid w:val="00E113C7"/>
    <w:rsid w:val="00E71467"/>
    <w:rsid w:val="00E73FF1"/>
    <w:rsid w:val="00E816E6"/>
    <w:rsid w:val="00EF15B7"/>
    <w:rsid w:val="00F028D7"/>
    <w:rsid w:val="00F12129"/>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1361</Words>
  <Characters>7763</Characters>
  <Application>Microsoft Word 12.0.0</Application>
  <DocSecurity>0</DocSecurity>
  <Lines>64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45</cp:revision>
  <dcterms:created xsi:type="dcterms:W3CDTF">2010-04-08T21:14:00Z</dcterms:created>
  <dcterms:modified xsi:type="dcterms:W3CDTF">2010-05-18T18:38:00Z</dcterms:modified>
</cp:coreProperties>
</file>